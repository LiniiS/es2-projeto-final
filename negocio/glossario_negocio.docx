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AC61" w14:textId="16BC6148" w:rsidR="00890587" w:rsidRDefault="006315EE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10ABCF6C" w14:textId="77777777" w:rsidR="00890587" w:rsidRDefault="009F7EA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2A410EF8" w14:textId="77777777" w:rsidR="00890587" w:rsidRDefault="00890587">
      <w:pPr>
        <w:pStyle w:val="Ttulo"/>
        <w:jc w:val="right"/>
        <w:rPr>
          <w:lang w:val="pt-BR"/>
        </w:rPr>
      </w:pPr>
    </w:p>
    <w:p w14:paraId="1CE8046E" w14:textId="017231AA" w:rsidR="00890587" w:rsidRDefault="009F7EA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</w:t>
      </w:r>
      <w:r w:rsidR="006303AC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.0&gt;</w:t>
      </w:r>
    </w:p>
    <w:p w14:paraId="0BFEBC9E" w14:textId="77777777" w:rsidR="00890587" w:rsidRDefault="00890587">
      <w:pPr>
        <w:pStyle w:val="Ttulo"/>
        <w:rPr>
          <w:sz w:val="28"/>
          <w:szCs w:val="28"/>
          <w:lang w:val="pt-BR"/>
        </w:rPr>
      </w:pPr>
    </w:p>
    <w:p w14:paraId="595BDA8C" w14:textId="77777777" w:rsidR="006303AC" w:rsidRDefault="006303AC" w:rsidP="006303AC">
      <w:pPr>
        <w:pStyle w:val="Body"/>
        <w:rPr>
          <w:lang w:val="pt-BR"/>
        </w:rPr>
      </w:pPr>
    </w:p>
    <w:p w14:paraId="3814791E" w14:textId="59CE45E2" w:rsidR="006303AC" w:rsidRDefault="006303AC">
      <w:pPr>
        <w:rPr>
          <w:lang w:val="pt-BR"/>
        </w:rPr>
        <w:sectPr w:rsidR="006303AC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4775443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7"/>
        <w:gridCol w:w="1134"/>
        <w:gridCol w:w="3544"/>
        <w:gridCol w:w="2849"/>
      </w:tblGrid>
      <w:tr w:rsidR="00890587" w:rsidRPr="00F543E2" w14:paraId="0B1C75D7" w14:textId="77777777" w:rsidTr="00F543E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83214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Data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61BC2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A9EF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B021A" w14:textId="77777777" w:rsidR="00890587" w:rsidRPr="00F543E2" w:rsidRDefault="009F7EAF" w:rsidP="00F543E2">
            <w:pPr>
              <w:pStyle w:val="Body"/>
              <w:jc w:val="center"/>
              <w:rPr>
                <w:b/>
                <w:bCs/>
                <w:lang w:val="pt-BR"/>
              </w:rPr>
            </w:pPr>
            <w:r w:rsidRPr="00F543E2">
              <w:rPr>
                <w:b/>
                <w:bCs/>
                <w:lang w:val="pt-BR"/>
              </w:rPr>
              <w:t>Autor</w:t>
            </w:r>
          </w:p>
        </w:tc>
      </w:tr>
      <w:tr w:rsidR="00890587" w:rsidRPr="00E1308A" w14:paraId="0607D3E5" w14:textId="77777777" w:rsidTr="00F543E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17D24" w14:textId="5E096257" w:rsidR="00890587" w:rsidRDefault="00EE64C4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09/06/2021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AA539" w14:textId="37E8C270" w:rsidR="00890587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138B4" w14:textId="40F67911" w:rsidR="00890587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A277A4" w14:textId="77777777" w:rsidR="00890587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Aline dos Santos</w:t>
            </w:r>
          </w:p>
          <w:p w14:paraId="1C18FF53" w14:textId="357FF5CF" w:rsidR="00461215" w:rsidRDefault="00461215" w:rsidP="00F543E2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Patrick Tobias Valente</w:t>
            </w:r>
          </w:p>
        </w:tc>
      </w:tr>
      <w:tr w:rsidR="00F543E2" w:rsidRPr="00E1308A" w14:paraId="0A8582A8" w14:textId="77777777" w:rsidTr="009A463D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C6F0D1" w14:textId="7F805D3E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13/06/2021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14CED" w14:textId="68DB9FCD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C1197B" w14:textId="438B84AD" w:rsidR="00F543E2" w:rsidRDefault="00B94BAD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Segunda</w:t>
            </w:r>
            <w:r w:rsidR="00F543E2">
              <w:rPr>
                <w:lang w:val="pt-BR"/>
              </w:rPr>
              <w:t xml:space="preserve"> Versão</w:t>
            </w: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FB676A" w14:textId="77777777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Aline dos Santos</w:t>
            </w:r>
          </w:p>
          <w:p w14:paraId="29BB1E48" w14:textId="77777777" w:rsidR="00F543E2" w:rsidRDefault="00F543E2" w:rsidP="009A463D">
            <w:pPr>
              <w:pStyle w:val="Body"/>
              <w:rPr>
                <w:lang w:val="pt-BR"/>
              </w:rPr>
            </w:pPr>
            <w:r>
              <w:rPr>
                <w:lang w:val="pt-BR"/>
              </w:rPr>
              <w:t>Patrick Tobias Valente</w:t>
            </w:r>
          </w:p>
        </w:tc>
      </w:tr>
      <w:tr w:rsidR="00890587" w:rsidRPr="00E1308A" w14:paraId="470A4975" w14:textId="77777777" w:rsidTr="00F543E2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D2CAA5" w14:textId="77777777" w:rsidR="00890587" w:rsidRDefault="00890587" w:rsidP="00F543E2">
            <w:pPr>
              <w:pStyle w:val="Body"/>
              <w:rPr>
                <w:lang w:val="pt-BR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B515FF" w14:textId="77777777" w:rsidR="00890587" w:rsidRDefault="00890587" w:rsidP="00F543E2">
            <w:pPr>
              <w:pStyle w:val="Body"/>
              <w:rPr>
                <w:lang w:val="pt-BR"/>
              </w:rPr>
            </w:pPr>
          </w:p>
        </w:tc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9D3CB" w14:textId="77777777" w:rsidR="00890587" w:rsidRDefault="00890587" w:rsidP="00F543E2">
            <w:pPr>
              <w:pStyle w:val="Body"/>
              <w:rPr>
                <w:lang w:val="pt-BR"/>
              </w:rPr>
            </w:pPr>
          </w:p>
        </w:tc>
        <w:tc>
          <w:tcPr>
            <w:tcW w:w="28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DEEBD7" w14:textId="77777777" w:rsidR="00890587" w:rsidRDefault="00890587" w:rsidP="00F543E2">
            <w:pPr>
              <w:pStyle w:val="Body"/>
              <w:rPr>
                <w:lang w:val="pt-BR"/>
              </w:rPr>
            </w:pPr>
          </w:p>
        </w:tc>
      </w:tr>
    </w:tbl>
    <w:p w14:paraId="70B0E9BD" w14:textId="77777777" w:rsidR="00890587" w:rsidRDefault="00890587" w:rsidP="00B94BAD">
      <w:pPr>
        <w:pStyle w:val="Body"/>
        <w:rPr>
          <w:lang w:val="pt-BR"/>
        </w:rPr>
      </w:pPr>
    </w:p>
    <w:p w14:paraId="4E03E880" w14:textId="77777777" w:rsidR="00890587" w:rsidRDefault="009F7EA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CAD16DD" w14:textId="2B597F6F" w:rsidR="00381C19" w:rsidRDefault="009F7EA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381C19" w:rsidRPr="00381C19">
        <w:rPr>
          <w:noProof/>
          <w:lang w:val="pt-BR"/>
        </w:rPr>
        <w:t>1.</w:t>
      </w:r>
      <w:r w:rsidR="00381C19"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="00381C19" w:rsidRPr="00381C19">
        <w:rPr>
          <w:noProof/>
          <w:lang w:val="pt-BR"/>
        </w:rPr>
        <w:t>Introdução</w:t>
      </w:r>
      <w:r w:rsidR="00381C19" w:rsidRPr="00381C19">
        <w:rPr>
          <w:noProof/>
          <w:lang w:val="pt-BR"/>
        </w:rPr>
        <w:tab/>
      </w:r>
      <w:r w:rsidR="00381C19">
        <w:rPr>
          <w:noProof/>
        </w:rPr>
        <w:fldChar w:fldCharType="begin"/>
      </w:r>
      <w:r w:rsidR="00381C19" w:rsidRPr="00381C19">
        <w:rPr>
          <w:noProof/>
          <w:lang w:val="pt-BR"/>
        </w:rPr>
        <w:instrText xml:space="preserve"> PAGEREF _Toc74501507 \h </w:instrText>
      </w:r>
      <w:r w:rsidR="00381C19">
        <w:rPr>
          <w:noProof/>
        </w:rPr>
      </w:r>
      <w:r w:rsidR="00381C19">
        <w:rPr>
          <w:noProof/>
        </w:rPr>
        <w:fldChar w:fldCharType="separate"/>
      </w:r>
      <w:r w:rsidR="00381C19" w:rsidRPr="00381C19">
        <w:rPr>
          <w:noProof/>
          <w:lang w:val="pt-BR"/>
        </w:rPr>
        <w:t>4</w:t>
      </w:r>
      <w:r w:rsidR="00381C19">
        <w:rPr>
          <w:noProof/>
        </w:rPr>
        <w:fldChar w:fldCharType="end"/>
      </w:r>
    </w:p>
    <w:p w14:paraId="6752E590" w14:textId="33E29BDF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Finalidade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_Toc74501508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23DB7E0" w14:textId="32AD3925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Escopo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_Toc74501509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44C4022A" w14:textId="627736E4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Referências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_Toc74501510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E93CD6A" w14:textId="69E3E49B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Visão Geral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_Toc74501511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73C3246" w14:textId="4B0385EE" w:rsidR="00381C19" w:rsidRDefault="00381C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Definições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_Toc74501512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B618E4E" w14:textId="51A7FC62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ONG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_Toc74501513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89D2F4F" w14:textId="42177BCA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PET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_Toc74501514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12CD5E5" w14:textId="37E30484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SRD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_Toc74501515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4016971F" w14:textId="65738AA7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USUÁRIOS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_Toc74501516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DB04D70" w14:textId="51BB8DF2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Usuário comum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_Toc74501517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2F979EF9" w14:textId="25FE354C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Usuário Parceiro potencial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_Toc74501518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6BA95C4" w14:textId="315E8C7E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2.4.3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Usuário PARCEIRO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_Toc74501519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F105BD8" w14:textId="74A63CB9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2.4.4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Usuário Administrador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_Toc74501520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51A02690" w14:textId="42317AF9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COMPORTAMENTO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_Toc74501521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7F44BE4" w14:textId="7349C525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AGONÍSTICO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_Toc74501522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2101AAE" w14:textId="6D3F0F2D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2.5.2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DOMINÂNCIA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_Toc74501523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7EDC6F88" w14:textId="654D532D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2.5.3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SUBMISSÃO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_Toc74501524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9AFAAF1" w14:textId="7D1729D7" w:rsidR="00381C19" w:rsidRDefault="00381C19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CUIDADOS VETERINÁRIOS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_Toc74501525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33DC72E" w14:textId="677AD713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CASTRAÇÃO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_Toc74501526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40EEB34" w14:textId="346405C1" w:rsidR="00381C19" w:rsidRDefault="00381C19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A1A">
        <w:rPr>
          <w:noProof/>
          <w:lang w:val="pt-BR"/>
        </w:rPr>
        <w:t>2.6.2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A1A">
        <w:rPr>
          <w:noProof/>
          <w:lang w:val="pt-BR"/>
        </w:rPr>
        <w:t>VERMIFUGAÇÃO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_Toc74501527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0B620C46" w14:textId="2B0DBC5B" w:rsidR="00381C19" w:rsidRDefault="00381C1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381C19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381C19">
        <w:rPr>
          <w:noProof/>
          <w:lang w:val="pt-BR"/>
        </w:rPr>
        <w:t>Estereótipos em UML</w:t>
      </w:r>
      <w:r w:rsidRPr="00381C19">
        <w:rPr>
          <w:noProof/>
          <w:lang w:val="pt-BR"/>
        </w:rPr>
        <w:tab/>
      </w:r>
      <w:r>
        <w:rPr>
          <w:noProof/>
        </w:rPr>
        <w:fldChar w:fldCharType="begin"/>
      </w:r>
      <w:r w:rsidRPr="00381C19">
        <w:rPr>
          <w:noProof/>
          <w:lang w:val="pt-BR"/>
        </w:rPr>
        <w:instrText xml:space="preserve"> PAGEREF _Toc74501528 \h </w:instrText>
      </w:r>
      <w:r>
        <w:rPr>
          <w:noProof/>
        </w:rPr>
      </w:r>
      <w:r>
        <w:rPr>
          <w:noProof/>
        </w:rPr>
        <w:fldChar w:fldCharType="separate"/>
      </w:r>
      <w:r w:rsidRPr="00381C19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206BBEA7" w14:textId="4B7D9FDD" w:rsidR="00890587" w:rsidRDefault="009F7EA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3E6626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607DDDAA" w14:textId="77777777" w:rsidR="00890587" w:rsidRPr="002462BF" w:rsidRDefault="009F7EAF" w:rsidP="002462BF">
      <w:pPr>
        <w:pStyle w:val="Ttulo1"/>
      </w:pPr>
      <w:bookmarkStart w:id="0" w:name="_Toc456600917"/>
      <w:bookmarkStart w:id="1" w:name="_Toc456598586"/>
      <w:bookmarkStart w:id="2" w:name="_Toc74501507"/>
      <w:r w:rsidRPr="002462BF">
        <w:t>Introdução</w:t>
      </w:r>
      <w:bookmarkEnd w:id="0"/>
      <w:bookmarkEnd w:id="1"/>
      <w:bookmarkEnd w:id="2"/>
    </w:p>
    <w:p w14:paraId="3C65B3D9" w14:textId="77777777" w:rsidR="00890587" w:rsidRDefault="009F7EAF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501508"/>
      <w:r>
        <w:rPr>
          <w:lang w:val="pt-BR"/>
        </w:rPr>
        <w:t>Finalidade</w:t>
      </w:r>
      <w:bookmarkEnd w:id="3"/>
      <w:bookmarkEnd w:id="4"/>
      <w:bookmarkEnd w:id="5"/>
    </w:p>
    <w:p w14:paraId="1351F10F" w14:textId="14BAA28A" w:rsidR="006315EE" w:rsidRDefault="006315EE" w:rsidP="006315EE">
      <w:pPr>
        <w:pStyle w:val="Body"/>
        <w:rPr>
          <w:lang w:val="pt-BR"/>
        </w:rPr>
      </w:pPr>
      <w:bookmarkStart w:id="6" w:name="_Toc456600919"/>
      <w:bookmarkStart w:id="7" w:name="_Toc456598588"/>
      <w:r w:rsidRPr="006315EE">
        <w:rPr>
          <w:lang w:val="pt-BR"/>
        </w:rPr>
        <w:t xml:space="preserve">O presente documento tem como objetivo </w:t>
      </w:r>
      <w:r>
        <w:rPr>
          <w:lang w:val="pt-BR"/>
        </w:rPr>
        <w:t>definir a terminologia específica de domínio do negócio.</w:t>
      </w:r>
    </w:p>
    <w:p w14:paraId="56FA5130" w14:textId="77777777" w:rsidR="00C478E4" w:rsidRPr="006315EE" w:rsidRDefault="00C478E4" w:rsidP="006315EE">
      <w:pPr>
        <w:pStyle w:val="Body"/>
        <w:rPr>
          <w:lang w:val="pt-BR"/>
        </w:rPr>
      </w:pPr>
    </w:p>
    <w:p w14:paraId="41F8874A" w14:textId="77777777" w:rsidR="00890587" w:rsidRDefault="009F7EAF">
      <w:pPr>
        <w:pStyle w:val="Ttulo2"/>
        <w:rPr>
          <w:lang w:val="pt-BR"/>
        </w:rPr>
      </w:pPr>
      <w:bookmarkStart w:id="8" w:name="_Toc74501509"/>
      <w:r>
        <w:rPr>
          <w:lang w:val="pt-BR"/>
        </w:rPr>
        <w:t>Escopo</w:t>
      </w:r>
      <w:bookmarkEnd w:id="6"/>
      <w:bookmarkEnd w:id="7"/>
      <w:bookmarkEnd w:id="8"/>
    </w:p>
    <w:p w14:paraId="30874ACE" w14:textId="270D0754" w:rsidR="006315EE" w:rsidRDefault="006315EE" w:rsidP="006315EE">
      <w:pPr>
        <w:pStyle w:val="Body"/>
        <w:rPr>
          <w:lang w:val="pt-BR"/>
        </w:rPr>
      </w:pPr>
      <w:bookmarkStart w:id="9" w:name="_Toc456600921"/>
      <w:bookmarkStart w:id="10" w:name="_Toc456598590"/>
      <w:r>
        <w:rPr>
          <w:lang w:val="pt-BR"/>
        </w:rPr>
        <w:t>O Documento Glossário de Negócios se restringe à definição e à descrição dos termos presentes e das abreviaturas.</w:t>
      </w:r>
    </w:p>
    <w:p w14:paraId="39DEF97B" w14:textId="77777777" w:rsidR="00C478E4" w:rsidRPr="006315EE" w:rsidRDefault="00C478E4" w:rsidP="006315EE">
      <w:pPr>
        <w:pStyle w:val="Body"/>
        <w:rPr>
          <w:lang w:val="pt-BR"/>
        </w:rPr>
      </w:pPr>
    </w:p>
    <w:p w14:paraId="016198B8" w14:textId="77777777" w:rsidR="00890587" w:rsidRDefault="009F7EAF">
      <w:pPr>
        <w:pStyle w:val="Ttulo2"/>
        <w:rPr>
          <w:lang w:val="pt-BR"/>
        </w:rPr>
      </w:pPr>
      <w:bookmarkStart w:id="11" w:name="_Toc74501510"/>
      <w:r>
        <w:rPr>
          <w:lang w:val="pt-BR"/>
        </w:rPr>
        <w:t>Referências</w:t>
      </w:r>
      <w:bookmarkEnd w:id="9"/>
      <w:bookmarkEnd w:id="10"/>
      <w:bookmarkEnd w:id="11"/>
    </w:p>
    <w:p w14:paraId="433E2EC2" w14:textId="77777777" w:rsidR="004330E3" w:rsidRPr="004330E3" w:rsidRDefault="004330E3" w:rsidP="004330E3">
      <w:pPr>
        <w:pStyle w:val="Body"/>
        <w:jc w:val="left"/>
        <w:rPr>
          <w:lang w:val="pt-BR"/>
        </w:rPr>
      </w:pPr>
      <w:bookmarkStart w:id="12" w:name="_Toc456600922"/>
      <w:bookmarkStart w:id="13" w:name="_Toc456598591"/>
      <w:r w:rsidRPr="004330E3">
        <w:rPr>
          <w:lang w:val="pt-BR"/>
        </w:rPr>
        <w:t>Documentos relacionados e/ ou mencionados neste documento: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330E3" w:rsidRPr="00E27C95" w14:paraId="61009DEE" w14:textId="77777777" w:rsidTr="009A463D">
        <w:trPr>
          <w:jc w:val="center"/>
        </w:trPr>
        <w:tc>
          <w:tcPr>
            <w:tcW w:w="2337" w:type="dxa"/>
            <w:vAlign w:val="center"/>
          </w:tcPr>
          <w:p w14:paraId="43949487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proofErr w:type="spellStart"/>
            <w:r w:rsidRPr="00E27C95">
              <w:rPr>
                <w:b/>
                <w:bCs/>
              </w:rPr>
              <w:t>Documento</w:t>
            </w:r>
            <w:proofErr w:type="spellEnd"/>
          </w:p>
        </w:tc>
        <w:tc>
          <w:tcPr>
            <w:tcW w:w="2337" w:type="dxa"/>
            <w:vAlign w:val="center"/>
          </w:tcPr>
          <w:p w14:paraId="3612E6E5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r w:rsidRPr="00E27C95">
              <w:rPr>
                <w:b/>
                <w:bCs/>
              </w:rPr>
              <w:t>Data</w:t>
            </w:r>
          </w:p>
        </w:tc>
        <w:tc>
          <w:tcPr>
            <w:tcW w:w="2338" w:type="dxa"/>
            <w:vAlign w:val="center"/>
          </w:tcPr>
          <w:p w14:paraId="0E30AF98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proofErr w:type="spellStart"/>
            <w:r w:rsidRPr="00E27C95"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2338" w:type="dxa"/>
            <w:vAlign w:val="center"/>
          </w:tcPr>
          <w:p w14:paraId="7CCD09DF" w14:textId="77777777" w:rsidR="004330E3" w:rsidRPr="00E27C95" w:rsidRDefault="004330E3" w:rsidP="009A463D">
            <w:pPr>
              <w:pStyle w:val="Body"/>
              <w:jc w:val="center"/>
              <w:rPr>
                <w:b/>
                <w:bCs/>
              </w:rPr>
            </w:pPr>
            <w:proofErr w:type="spellStart"/>
            <w:r w:rsidRPr="00E27C95">
              <w:rPr>
                <w:b/>
                <w:bCs/>
              </w:rPr>
              <w:t>Identificador</w:t>
            </w:r>
            <w:proofErr w:type="spellEnd"/>
          </w:p>
        </w:tc>
      </w:tr>
      <w:tr w:rsidR="004330E3" w14:paraId="4A8241C6" w14:textId="77777777" w:rsidTr="009A463D">
        <w:trPr>
          <w:jc w:val="center"/>
        </w:trPr>
        <w:tc>
          <w:tcPr>
            <w:tcW w:w="2337" w:type="dxa"/>
            <w:vAlign w:val="center"/>
          </w:tcPr>
          <w:p w14:paraId="6FB79F48" w14:textId="46A3E86D" w:rsidR="004330E3" w:rsidRDefault="004330E3" w:rsidP="009A463D">
            <w:pPr>
              <w:pStyle w:val="Body"/>
            </w:pPr>
            <w:proofErr w:type="spellStart"/>
            <w:r>
              <w:t>Visão</w:t>
            </w:r>
            <w:proofErr w:type="spellEnd"/>
            <w:r>
              <w:t xml:space="preserve"> do </w:t>
            </w:r>
            <w:proofErr w:type="spellStart"/>
            <w:r>
              <w:t>Negócio</w:t>
            </w:r>
            <w:proofErr w:type="spellEnd"/>
          </w:p>
        </w:tc>
        <w:tc>
          <w:tcPr>
            <w:tcW w:w="2337" w:type="dxa"/>
            <w:vAlign w:val="center"/>
          </w:tcPr>
          <w:p w14:paraId="7266759B" w14:textId="77777777" w:rsidR="004330E3" w:rsidRDefault="004330E3" w:rsidP="009A463D">
            <w:pPr>
              <w:pStyle w:val="Body"/>
              <w:jc w:val="center"/>
            </w:pPr>
            <w:r>
              <w:t>13/06/2021</w:t>
            </w:r>
          </w:p>
        </w:tc>
        <w:tc>
          <w:tcPr>
            <w:tcW w:w="2338" w:type="dxa"/>
            <w:vAlign w:val="center"/>
          </w:tcPr>
          <w:p w14:paraId="5FBA9D3D" w14:textId="77777777" w:rsidR="004330E3" w:rsidRDefault="004330E3" w:rsidP="009A463D">
            <w:pPr>
              <w:pStyle w:val="Body"/>
              <w:jc w:val="center"/>
            </w:pPr>
            <w:r>
              <w:t>2.0</w:t>
            </w:r>
          </w:p>
        </w:tc>
        <w:tc>
          <w:tcPr>
            <w:tcW w:w="2338" w:type="dxa"/>
            <w:vAlign w:val="center"/>
          </w:tcPr>
          <w:p w14:paraId="152F1696" w14:textId="77777777" w:rsidR="004330E3" w:rsidRDefault="004330E3" w:rsidP="009A463D">
            <w:pPr>
              <w:pStyle w:val="Body"/>
            </w:pPr>
          </w:p>
        </w:tc>
      </w:tr>
      <w:tr w:rsidR="004330E3" w14:paraId="1A694FAC" w14:textId="77777777" w:rsidTr="009A463D">
        <w:trPr>
          <w:jc w:val="center"/>
        </w:trPr>
        <w:tc>
          <w:tcPr>
            <w:tcW w:w="2337" w:type="dxa"/>
            <w:vAlign w:val="center"/>
          </w:tcPr>
          <w:p w14:paraId="02221523" w14:textId="77777777" w:rsidR="004330E3" w:rsidRDefault="004330E3" w:rsidP="009A463D">
            <w:pPr>
              <w:pStyle w:val="Body"/>
            </w:pPr>
            <w:proofErr w:type="spellStart"/>
            <w:r>
              <w:t>Regras</w:t>
            </w:r>
            <w:proofErr w:type="spellEnd"/>
            <w:r>
              <w:t xml:space="preserve"> de </w:t>
            </w:r>
            <w:proofErr w:type="spellStart"/>
            <w:r>
              <w:t>Negócio</w:t>
            </w:r>
            <w:proofErr w:type="spellEnd"/>
          </w:p>
        </w:tc>
        <w:tc>
          <w:tcPr>
            <w:tcW w:w="2337" w:type="dxa"/>
            <w:vAlign w:val="center"/>
          </w:tcPr>
          <w:p w14:paraId="709188C6" w14:textId="77777777" w:rsidR="004330E3" w:rsidRDefault="004330E3" w:rsidP="009A463D">
            <w:pPr>
              <w:pStyle w:val="Body"/>
              <w:jc w:val="center"/>
            </w:pPr>
            <w:r>
              <w:t>13/06/2021</w:t>
            </w:r>
          </w:p>
        </w:tc>
        <w:tc>
          <w:tcPr>
            <w:tcW w:w="2338" w:type="dxa"/>
            <w:vAlign w:val="center"/>
          </w:tcPr>
          <w:p w14:paraId="1A390274" w14:textId="77777777" w:rsidR="004330E3" w:rsidRDefault="004330E3" w:rsidP="009A463D">
            <w:pPr>
              <w:pStyle w:val="Body"/>
              <w:jc w:val="center"/>
            </w:pPr>
            <w:r>
              <w:t>1.1</w:t>
            </w:r>
          </w:p>
        </w:tc>
        <w:tc>
          <w:tcPr>
            <w:tcW w:w="2338" w:type="dxa"/>
            <w:vAlign w:val="center"/>
          </w:tcPr>
          <w:p w14:paraId="181FE38D" w14:textId="77777777" w:rsidR="004330E3" w:rsidRDefault="004330E3" w:rsidP="009A463D">
            <w:pPr>
              <w:pStyle w:val="Body"/>
            </w:pPr>
          </w:p>
        </w:tc>
      </w:tr>
    </w:tbl>
    <w:p w14:paraId="55223CD8" w14:textId="77777777" w:rsidR="004330E3" w:rsidRDefault="004330E3" w:rsidP="004330E3">
      <w:pPr>
        <w:pStyle w:val="Body"/>
      </w:pPr>
    </w:p>
    <w:p w14:paraId="7E195FE8" w14:textId="77777777" w:rsidR="00890587" w:rsidRDefault="009F7EAF">
      <w:pPr>
        <w:pStyle w:val="Ttulo2"/>
        <w:rPr>
          <w:lang w:val="pt-BR"/>
        </w:rPr>
      </w:pPr>
      <w:bookmarkStart w:id="14" w:name="_Toc74501511"/>
      <w:r>
        <w:rPr>
          <w:lang w:val="pt-BR"/>
        </w:rPr>
        <w:t>Visão Geral</w:t>
      </w:r>
      <w:bookmarkEnd w:id="12"/>
      <w:bookmarkEnd w:id="13"/>
      <w:bookmarkEnd w:id="14"/>
    </w:p>
    <w:p w14:paraId="2E814773" w14:textId="3D7BB725" w:rsidR="006315EE" w:rsidRDefault="00C478E4" w:rsidP="00C478E4">
      <w:pPr>
        <w:pStyle w:val="Body"/>
        <w:rPr>
          <w:lang w:val="pt-BR"/>
        </w:rPr>
      </w:pPr>
      <w:r>
        <w:rPr>
          <w:lang w:val="pt-BR"/>
        </w:rPr>
        <w:t xml:space="preserve">O Documento Glossário </w:t>
      </w:r>
      <w:r w:rsidR="00FF14A6">
        <w:rPr>
          <w:lang w:val="pt-BR"/>
        </w:rPr>
        <w:t xml:space="preserve">fornece uma lista que contém o vocábulo empregado no negócio; </w:t>
      </w:r>
      <w:proofErr w:type="gramStart"/>
      <w:r w:rsidR="00FF14A6">
        <w:rPr>
          <w:lang w:val="pt-BR"/>
        </w:rPr>
        <w:t>As</w:t>
      </w:r>
      <w:proofErr w:type="gramEnd"/>
      <w:r w:rsidR="00FF14A6">
        <w:rPr>
          <w:lang w:val="pt-BR"/>
        </w:rPr>
        <w:t xml:space="preserve"> palavras estarão ordenadas alfabeticamente e podem estar agrupadas, dentro de um contexto relevante.</w:t>
      </w:r>
    </w:p>
    <w:p w14:paraId="74312F5B" w14:textId="77777777" w:rsidR="00607BAA" w:rsidRPr="00607BAA" w:rsidRDefault="00607BAA" w:rsidP="00607BAA">
      <w:pPr>
        <w:pStyle w:val="Body"/>
        <w:rPr>
          <w:lang w:val="pt-BR"/>
        </w:rPr>
      </w:pPr>
    </w:p>
    <w:p w14:paraId="5112B7B1" w14:textId="77777777" w:rsidR="006315EE" w:rsidRDefault="006315EE">
      <w:pPr>
        <w:widowControl/>
        <w:autoSpaceDE/>
        <w:autoSpaceDN/>
        <w:spacing w:line="240" w:lineRule="auto"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309EC1E6" w14:textId="77777777" w:rsidR="00890587" w:rsidRDefault="009F7EAF" w:rsidP="002462BF">
      <w:pPr>
        <w:pStyle w:val="Ttulo1"/>
        <w:rPr>
          <w:lang w:val="pt-BR"/>
        </w:rPr>
      </w:pPr>
      <w:bookmarkStart w:id="15" w:name="_Toc74501512"/>
      <w:r>
        <w:rPr>
          <w:lang w:val="pt-BR"/>
        </w:rPr>
        <w:lastRenderedPageBreak/>
        <w:t>Definições</w:t>
      </w:r>
      <w:bookmarkEnd w:id="15"/>
    </w:p>
    <w:p w14:paraId="60996242" w14:textId="687DECA2" w:rsidR="00C6502A" w:rsidRDefault="00C6502A" w:rsidP="00C6502A">
      <w:pPr>
        <w:pStyle w:val="Ttulo2"/>
        <w:widowControl/>
        <w:rPr>
          <w:lang w:val="pt-BR"/>
        </w:rPr>
      </w:pPr>
      <w:bookmarkStart w:id="16" w:name="_Toc74501513"/>
      <w:r>
        <w:rPr>
          <w:lang w:val="pt-BR"/>
        </w:rPr>
        <w:t>ONG</w:t>
      </w:r>
      <w:bookmarkEnd w:id="16"/>
    </w:p>
    <w:p w14:paraId="2E2E2136" w14:textId="247FB78C" w:rsidR="00103CD3" w:rsidRDefault="00C6502A" w:rsidP="00C6502A">
      <w:pPr>
        <w:pStyle w:val="Body"/>
        <w:rPr>
          <w:lang w:val="pt-BR"/>
        </w:rPr>
      </w:pPr>
      <w:r>
        <w:rPr>
          <w:lang w:val="pt-BR"/>
        </w:rPr>
        <w:t>Acrônimo para Organização Não Governamental. Organização cujas atividades não possuem fins lucrativos.</w:t>
      </w:r>
    </w:p>
    <w:p w14:paraId="5D83F7C1" w14:textId="35057B00" w:rsidR="00890587" w:rsidRDefault="002462BF">
      <w:pPr>
        <w:pStyle w:val="Ttulo2"/>
        <w:widowControl/>
        <w:rPr>
          <w:lang w:val="pt-BR"/>
        </w:rPr>
      </w:pPr>
      <w:bookmarkStart w:id="17" w:name="_Toc74501514"/>
      <w:r>
        <w:rPr>
          <w:lang w:val="pt-BR"/>
        </w:rPr>
        <w:t>PET</w:t>
      </w:r>
      <w:bookmarkEnd w:id="17"/>
    </w:p>
    <w:p w14:paraId="7A9C6CA0" w14:textId="52B12FC7" w:rsidR="00103CD3" w:rsidRDefault="00600ABC" w:rsidP="00B60144">
      <w:pPr>
        <w:pStyle w:val="Body"/>
        <w:rPr>
          <w:lang w:val="pt-BR"/>
        </w:rPr>
      </w:pPr>
      <w:r>
        <w:rPr>
          <w:lang w:val="pt-BR"/>
        </w:rPr>
        <w:t>Palavra inglesa, com significado de animal de estimação ou bicho de estimação.</w:t>
      </w:r>
    </w:p>
    <w:p w14:paraId="53905467" w14:textId="1BBE3995" w:rsidR="00890587" w:rsidRDefault="006B57D3">
      <w:pPr>
        <w:pStyle w:val="Ttulo2"/>
        <w:widowControl/>
        <w:rPr>
          <w:lang w:val="pt-BR"/>
        </w:rPr>
      </w:pPr>
      <w:bookmarkStart w:id="18" w:name="_Toc74501515"/>
      <w:r>
        <w:rPr>
          <w:lang w:val="pt-BR"/>
        </w:rPr>
        <w:t>SRD</w:t>
      </w:r>
      <w:bookmarkEnd w:id="18"/>
    </w:p>
    <w:p w14:paraId="234EF999" w14:textId="1F4411FF" w:rsidR="00103CD3" w:rsidRDefault="006B57D3" w:rsidP="006B57D3">
      <w:pPr>
        <w:pStyle w:val="Body"/>
        <w:rPr>
          <w:lang w:val="pt-BR"/>
        </w:rPr>
      </w:pPr>
      <w:r>
        <w:rPr>
          <w:lang w:val="pt-BR"/>
        </w:rPr>
        <w:t>Diz respeito à raça de um animal: Acrônimo para Sem Raça Definida; Animal popularmente conhecido como vira-lata.</w:t>
      </w:r>
    </w:p>
    <w:p w14:paraId="11732BCC" w14:textId="77777777" w:rsidR="00103CD3" w:rsidRDefault="00103CD3" w:rsidP="006B57D3">
      <w:pPr>
        <w:pStyle w:val="Body"/>
        <w:rPr>
          <w:lang w:val="pt-BR"/>
        </w:rPr>
      </w:pPr>
    </w:p>
    <w:p w14:paraId="13351BA7" w14:textId="24C28BCB" w:rsidR="00103CD3" w:rsidRDefault="00103CD3">
      <w:pPr>
        <w:pStyle w:val="Ttulo2"/>
        <w:widowControl/>
        <w:rPr>
          <w:lang w:val="pt-BR"/>
        </w:rPr>
      </w:pPr>
      <w:bookmarkStart w:id="19" w:name="_Toc74501516"/>
      <w:r>
        <w:rPr>
          <w:lang w:val="pt-BR"/>
        </w:rPr>
        <w:t>USUÁRIOS</w:t>
      </w:r>
      <w:bookmarkEnd w:id="19"/>
    </w:p>
    <w:p w14:paraId="552A4DC6" w14:textId="5278229B" w:rsidR="00103CD3" w:rsidRDefault="00103CD3" w:rsidP="00103CD3">
      <w:pPr>
        <w:pStyle w:val="Ttulo3"/>
        <w:widowControl/>
        <w:rPr>
          <w:lang w:val="pt-BR"/>
        </w:rPr>
      </w:pPr>
      <w:bookmarkStart w:id="20" w:name="_Toc74501517"/>
      <w:r>
        <w:rPr>
          <w:lang w:val="pt-BR"/>
        </w:rPr>
        <w:t>Usuário comum</w:t>
      </w:r>
      <w:bookmarkEnd w:id="20"/>
    </w:p>
    <w:p w14:paraId="54191F25" w14:textId="77777777" w:rsidR="00E1308A" w:rsidRDefault="00E1308A" w:rsidP="00E1308A">
      <w:pPr>
        <w:pStyle w:val="Body"/>
        <w:rPr>
          <w:lang w:val="pt-BR"/>
        </w:rPr>
      </w:pPr>
      <w:r>
        <w:rPr>
          <w:lang w:val="pt-BR"/>
        </w:rPr>
        <w:t>É</w:t>
      </w:r>
      <w:r w:rsidRPr="0092230D">
        <w:rPr>
          <w:lang w:val="pt-BR"/>
        </w:rPr>
        <w:t xml:space="preserve"> o usuário que usará a plataforma</w:t>
      </w:r>
      <w:r>
        <w:rPr>
          <w:lang w:val="pt-BR"/>
        </w:rPr>
        <w:t xml:space="preserve"> </w:t>
      </w:r>
      <w:r w:rsidRPr="0092230D">
        <w:rPr>
          <w:lang w:val="pt-BR"/>
        </w:rPr>
        <w:t>para fins de busca de animais e informações de contato com a organização que o disponibiliza.</w:t>
      </w:r>
      <w:bookmarkStart w:id="21" w:name="_Toc74501518"/>
    </w:p>
    <w:p w14:paraId="6D2965A5" w14:textId="309F3B8C" w:rsidR="00E1308A" w:rsidRDefault="00E1308A" w:rsidP="00E1308A">
      <w:pPr>
        <w:pStyle w:val="Ttulo3"/>
        <w:widowControl/>
        <w:rPr>
          <w:lang w:val="pt-BR"/>
        </w:rPr>
      </w:pPr>
      <w:r>
        <w:rPr>
          <w:lang w:val="pt-BR"/>
        </w:rPr>
        <w:t xml:space="preserve">Usuário </w:t>
      </w:r>
      <w:r>
        <w:rPr>
          <w:lang w:val="pt-BR"/>
        </w:rPr>
        <w:t>Parceiro potencial</w:t>
      </w:r>
    </w:p>
    <w:bookmarkEnd w:id="21"/>
    <w:p w14:paraId="75AE1470" w14:textId="2AF1642A" w:rsidR="00103CD3" w:rsidRDefault="00103CD3" w:rsidP="00103CD3">
      <w:pPr>
        <w:pStyle w:val="Body"/>
        <w:rPr>
          <w:lang w:val="pt-BR"/>
        </w:rPr>
      </w:pPr>
      <w:r>
        <w:rPr>
          <w:lang w:val="pt-BR"/>
        </w:rPr>
        <w:t xml:space="preserve">É o usuário que deseja cadastrar seus animais na plataforma, como forma de dar </w:t>
      </w:r>
      <w:r w:rsidR="006300AD">
        <w:rPr>
          <w:lang w:val="pt-BR"/>
        </w:rPr>
        <w:t>a</w:t>
      </w:r>
      <w:r>
        <w:rPr>
          <w:lang w:val="pt-BR"/>
        </w:rPr>
        <w:t xml:space="preserve"> ele maior visualização e oportunidades de adoção.</w:t>
      </w:r>
    </w:p>
    <w:p w14:paraId="39C412DC" w14:textId="3B11E567" w:rsidR="00103CD3" w:rsidRDefault="00103CD3" w:rsidP="00103CD3">
      <w:pPr>
        <w:pStyle w:val="Ttulo3"/>
        <w:widowControl/>
        <w:rPr>
          <w:lang w:val="pt-BR"/>
        </w:rPr>
      </w:pPr>
      <w:bookmarkStart w:id="22" w:name="_Toc74501519"/>
      <w:r>
        <w:rPr>
          <w:lang w:val="pt-BR"/>
        </w:rPr>
        <w:t>Usuário PARCEIRO</w:t>
      </w:r>
      <w:bookmarkEnd w:id="22"/>
    </w:p>
    <w:p w14:paraId="3479174D" w14:textId="65C980C0" w:rsidR="00103CD3" w:rsidRDefault="00783B47" w:rsidP="00103CD3">
      <w:pPr>
        <w:pStyle w:val="Body"/>
        <w:rPr>
          <w:lang w:val="pt-BR"/>
        </w:rPr>
      </w:pPr>
      <w:r>
        <w:rPr>
          <w:lang w:val="pt-BR"/>
        </w:rPr>
        <w:t>É o usuário que usará a plataforma para fins de promoção e divulgação dos animais de sua organização, este usuário também será o responsável pelo gerenciamento de seus animais</w:t>
      </w:r>
      <w:r w:rsidR="00103CD3">
        <w:rPr>
          <w:lang w:val="pt-BR"/>
        </w:rPr>
        <w:t>.</w:t>
      </w:r>
    </w:p>
    <w:p w14:paraId="475B319F" w14:textId="7D9C26A8" w:rsidR="00103CD3" w:rsidRDefault="00103CD3" w:rsidP="00103CD3">
      <w:pPr>
        <w:pStyle w:val="Ttulo3"/>
        <w:widowControl/>
        <w:rPr>
          <w:lang w:val="pt-BR"/>
        </w:rPr>
      </w:pPr>
      <w:bookmarkStart w:id="23" w:name="_Toc74501520"/>
      <w:r>
        <w:rPr>
          <w:lang w:val="pt-BR"/>
        </w:rPr>
        <w:t>Usuário Administrador</w:t>
      </w:r>
      <w:bookmarkEnd w:id="23"/>
    </w:p>
    <w:p w14:paraId="108B79A1" w14:textId="02EF2BFC" w:rsidR="00103CD3" w:rsidRDefault="00783B47" w:rsidP="00103CD3">
      <w:pPr>
        <w:pStyle w:val="Body"/>
        <w:rPr>
          <w:lang w:val="pt-BR"/>
        </w:rPr>
      </w:pPr>
      <w:r>
        <w:rPr>
          <w:lang w:val="pt-BR"/>
        </w:rPr>
        <w:t>É o usuário que gerencia os cadastros dos Usuários Parceiros</w:t>
      </w:r>
      <w:r w:rsidR="00103CD3">
        <w:rPr>
          <w:lang w:val="pt-BR"/>
        </w:rPr>
        <w:t>.</w:t>
      </w:r>
    </w:p>
    <w:p w14:paraId="5679A544" w14:textId="77777777" w:rsidR="00103CD3" w:rsidRPr="00103CD3" w:rsidRDefault="00103CD3" w:rsidP="00103CD3">
      <w:pPr>
        <w:pStyle w:val="Body"/>
        <w:rPr>
          <w:lang w:val="pt-BR"/>
        </w:rPr>
      </w:pPr>
    </w:p>
    <w:p w14:paraId="7CB19858" w14:textId="27CA33E2" w:rsidR="00890587" w:rsidRDefault="00B60144">
      <w:pPr>
        <w:pStyle w:val="Ttulo2"/>
        <w:widowControl/>
        <w:rPr>
          <w:lang w:val="pt-BR"/>
        </w:rPr>
      </w:pPr>
      <w:bookmarkStart w:id="24" w:name="_Toc74501521"/>
      <w:r>
        <w:rPr>
          <w:lang w:val="pt-BR"/>
        </w:rPr>
        <w:t>COMPORTAMENTO</w:t>
      </w:r>
      <w:bookmarkEnd w:id="24"/>
    </w:p>
    <w:p w14:paraId="442E69E5" w14:textId="2E8B99DC" w:rsidR="00890587" w:rsidRDefault="00B60144" w:rsidP="00B60144">
      <w:pPr>
        <w:pStyle w:val="Body"/>
        <w:rPr>
          <w:lang w:val="pt-BR"/>
        </w:rPr>
      </w:pPr>
      <w:r>
        <w:rPr>
          <w:lang w:val="pt-BR"/>
        </w:rPr>
        <w:t>Apresentação dos termos, expressões e definições relacionadas ao comportamento animal.</w:t>
      </w:r>
    </w:p>
    <w:p w14:paraId="43A14ED5" w14:textId="47673C0D" w:rsidR="00890587" w:rsidRDefault="00B60144">
      <w:pPr>
        <w:pStyle w:val="Ttulo3"/>
        <w:widowControl/>
        <w:rPr>
          <w:lang w:val="pt-BR"/>
        </w:rPr>
      </w:pPr>
      <w:bookmarkStart w:id="25" w:name="_Toc74501522"/>
      <w:r>
        <w:rPr>
          <w:lang w:val="pt-BR"/>
        </w:rPr>
        <w:lastRenderedPageBreak/>
        <w:t>AGONÍSTICO</w:t>
      </w:r>
      <w:bookmarkEnd w:id="25"/>
    </w:p>
    <w:p w14:paraId="1E5A16A6" w14:textId="59FB9E32" w:rsidR="00890587" w:rsidRDefault="00B60144" w:rsidP="00B60144">
      <w:pPr>
        <w:pStyle w:val="Body"/>
        <w:rPr>
          <w:lang w:val="pt-BR"/>
        </w:rPr>
      </w:pPr>
      <w:r>
        <w:rPr>
          <w:lang w:val="pt-BR"/>
        </w:rPr>
        <w:t>Comportamento de Luta. Diz respeito ao comportamento de um indivíduo direcionado às interações de disputa.</w:t>
      </w:r>
    </w:p>
    <w:p w14:paraId="0123ACE9" w14:textId="754934BF" w:rsidR="00890587" w:rsidRDefault="00C24260">
      <w:pPr>
        <w:pStyle w:val="Ttulo3"/>
        <w:widowControl/>
        <w:rPr>
          <w:lang w:val="pt-BR"/>
        </w:rPr>
      </w:pPr>
      <w:bookmarkStart w:id="26" w:name="_Toc74501523"/>
      <w:r>
        <w:rPr>
          <w:lang w:val="pt-BR"/>
        </w:rPr>
        <w:t>DOMINÂNCIA</w:t>
      </w:r>
      <w:bookmarkEnd w:id="26"/>
    </w:p>
    <w:p w14:paraId="50AD0883" w14:textId="1A8A520E" w:rsidR="00890587" w:rsidRDefault="00AB0AA0" w:rsidP="00C24260">
      <w:pPr>
        <w:pStyle w:val="Body"/>
        <w:rPr>
          <w:lang w:val="pt-BR"/>
        </w:rPr>
      </w:pPr>
      <w:r>
        <w:rPr>
          <w:lang w:val="pt-BR"/>
        </w:rPr>
        <w:t>Resulta das observações sobre as relações dos animais. Preponderância sobre um ou mais animais.</w:t>
      </w:r>
    </w:p>
    <w:p w14:paraId="43F4E63D" w14:textId="6A75E9F3" w:rsidR="00AB0AA0" w:rsidRDefault="00AB0AA0" w:rsidP="00AB0AA0">
      <w:pPr>
        <w:pStyle w:val="Ttulo3"/>
        <w:widowControl/>
        <w:rPr>
          <w:lang w:val="pt-BR"/>
        </w:rPr>
      </w:pPr>
      <w:bookmarkStart w:id="27" w:name="_Toc74501524"/>
      <w:r>
        <w:rPr>
          <w:lang w:val="pt-BR"/>
        </w:rPr>
        <w:t>SUBMISSÃO</w:t>
      </w:r>
      <w:bookmarkEnd w:id="27"/>
    </w:p>
    <w:p w14:paraId="477A900C" w14:textId="56E1FCCC" w:rsidR="00AB0AA0" w:rsidRDefault="00AB0AA0" w:rsidP="00C24260">
      <w:pPr>
        <w:pStyle w:val="Body"/>
        <w:rPr>
          <w:lang w:val="pt-BR"/>
        </w:rPr>
      </w:pPr>
      <w:r>
        <w:rPr>
          <w:lang w:val="pt-BR"/>
        </w:rPr>
        <w:t>Resulta das observações sobre as relações dos animais. Disposição para obedecer, ou aceitar uma situação, sobre um ou mais animais.</w:t>
      </w:r>
    </w:p>
    <w:p w14:paraId="2FB8B91A" w14:textId="77777777" w:rsidR="00244FB5" w:rsidRDefault="00244FB5" w:rsidP="00244FB5">
      <w:pPr>
        <w:pStyle w:val="Body"/>
        <w:rPr>
          <w:lang w:val="pt-BR"/>
        </w:rPr>
      </w:pPr>
    </w:p>
    <w:p w14:paraId="192C6754" w14:textId="476A28B4" w:rsidR="00890587" w:rsidRDefault="00244FB5">
      <w:pPr>
        <w:pStyle w:val="Ttulo2"/>
        <w:rPr>
          <w:lang w:val="pt-BR"/>
        </w:rPr>
      </w:pPr>
      <w:bookmarkStart w:id="28" w:name="_Toc74501525"/>
      <w:r>
        <w:rPr>
          <w:lang w:val="pt-BR"/>
        </w:rPr>
        <w:t>CUIDADOS VETERINÁRIOS</w:t>
      </w:r>
      <w:bookmarkEnd w:id="28"/>
    </w:p>
    <w:p w14:paraId="4EA860A0" w14:textId="1BA8C87D" w:rsidR="0079617A" w:rsidRPr="0079617A" w:rsidRDefault="0079617A" w:rsidP="0079617A">
      <w:pPr>
        <w:pStyle w:val="Body"/>
        <w:rPr>
          <w:lang w:val="pt-BR"/>
        </w:rPr>
      </w:pPr>
      <w:r>
        <w:rPr>
          <w:lang w:val="pt-BR"/>
        </w:rPr>
        <w:t>Apresentação dos termos, expressões e definições relacionadas aos cuidados veterinários de um animal.</w:t>
      </w:r>
    </w:p>
    <w:p w14:paraId="33BEDF9D" w14:textId="77777777" w:rsidR="00B83B3E" w:rsidRDefault="00B83B3E" w:rsidP="00B83B3E">
      <w:pPr>
        <w:pStyle w:val="Ttulo3"/>
        <w:widowControl/>
        <w:rPr>
          <w:lang w:val="pt-BR"/>
        </w:rPr>
      </w:pPr>
      <w:bookmarkStart w:id="29" w:name="_Toc74501526"/>
      <w:r>
        <w:rPr>
          <w:lang w:val="pt-BR"/>
        </w:rPr>
        <w:t>CASTRAÇÃO</w:t>
      </w:r>
      <w:bookmarkEnd w:id="29"/>
    </w:p>
    <w:p w14:paraId="3C954BE6" w14:textId="77777777" w:rsidR="00B83B3E" w:rsidRDefault="00B83B3E" w:rsidP="00B83B3E">
      <w:pPr>
        <w:pStyle w:val="Body"/>
        <w:rPr>
          <w:lang w:val="pt-BR"/>
        </w:rPr>
      </w:pPr>
      <w:r>
        <w:rPr>
          <w:lang w:val="pt-BR"/>
        </w:rPr>
        <w:t>Procedimento consiste na retirada dos órgãos reprodutores dos animais e tem como objetivo o controle populacional dos animais, prevenção de doenças, afastar comportamentos indesejados, ou agressivos, entre outros benefícios à saúde do animal.</w:t>
      </w:r>
    </w:p>
    <w:p w14:paraId="5784C95F" w14:textId="4F443976" w:rsidR="00890587" w:rsidRDefault="00CA3582">
      <w:pPr>
        <w:pStyle w:val="Ttulo3"/>
        <w:widowControl/>
        <w:rPr>
          <w:lang w:val="pt-BR"/>
        </w:rPr>
      </w:pPr>
      <w:bookmarkStart w:id="30" w:name="_Toc74501527"/>
      <w:r>
        <w:rPr>
          <w:lang w:val="pt-BR"/>
        </w:rPr>
        <w:t>VERMIFUGAÇÃO</w:t>
      </w:r>
      <w:bookmarkEnd w:id="30"/>
    </w:p>
    <w:p w14:paraId="1C2E22C5" w14:textId="7AE1F8EA" w:rsidR="007A3156" w:rsidRDefault="00CA3582" w:rsidP="00CA3582">
      <w:pPr>
        <w:pStyle w:val="Body"/>
        <w:rPr>
          <w:lang w:val="pt-BR"/>
        </w:rPr>
      </w:pPr>
      <w:r>
        <w:rPr>
          <w:lang w:val="pt-BR"/>
        </w:rPr>
        <w:t>Procedimento que tem como objetivo livrar os animais de parasitas intestinais (vermes), que podem causar danos à saúde do animal.</w:t>
      </w:r>
    </w:p>
    <w:p w14:paraId="4A1718E0" w14:textId="77777777" w:rsidR="007A3156" w:rsidRDefault="007A3156">
      <w:pPr>
        <w:widowControl/>
        <w:autoSpaceDE/>
        <w:autoSpaceDN/>
        <w:spacing w:line="240" w:lineRule="auto"/>
        <w:rPr>
          <w:lang w:val="pt-BR"/>
        </w:rPr>
      </w:pPr>
      <w:r>
        <w:rPr>
          <w:lang w:val="pt-BR"/>
        </w:rPr>
        <w:br w:type="page"/>
      </w:r>
    </w:p>
    <w:p w14:paraId="7223186E" w14:textId="77777777" w:rsidR="00890587" w:rsidRPr="00600ABC" w:rsidRDefault="009F7EAF" w:rsidP="00600ABC">
      <w:pPr>
        <w:pStyle w:val="Ttulo1"/>
      </w:pPr>
      <w:bookmarkStart w:id="31" w:name="_Toc74501528"/>
      <w:r w:rsidRPr="00600ABC">
        <w:lastRenderedPageBreak/>
        <w:t>Estereótipos em UML</w:t>
      </w:r>
      <w:bookmarkEnd w:id="31"/>
    </w:p>
    <w:p w14:paraId="476D22B4" w14:textId="77777777" w:rsidR="003E6626" w:rsidRDefault="009F7EAF">
      <w:pPr>
        <w:pStyle w:val="InfoBlue"/>
        <w:rPr>
          <w:lang w:val="pt-BR"/>
        </w:rPr>
      </w:pPr>
      <w:r>
        <w:rPr>
          <w:lang w:val="pt-BR"/>
        </w:rPr>
        <w:t xml:space="preserve">[Esta seção contém ou faz referência a especificações de estereótipos na Linguagem Unificada de Modelagem (UML) e às respectivas implicações semânticas — uma descrição textual do significado e do sentido do estereótipo e quaisquer limitações de uso — de estereótipos já conhecidos ou descobertos como importantes no aspecto do negócio que está sendo modelado. O uso desses estereótipos pode ser simplesmente recomendado ou até mesmo obrigatório; por exemplo, quando o uso desses estereótipos for exigido por um padrão imposto ou quando se considerar que o uso facilitará em muito o entendimento. Esta seção pode ficar em branco se nenhum estereótipo adicional, além daqueles predefinidos pela UML e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(RUP), for considerado necessário.]</w:t>
      </w:r>
    </w:p>
    <w:sectPr w:rsidR="003E6626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D1F0B" w14:textId="77777777" w:rsidR="00007AF1" w:rsidRDefault="00007AF1">
      <w:pPr>
        <w:spacing w:line="240" w:lineRule="auto"/>
      </w:pPr>
      <w:r>
        <w:separator/>
      </w:r>
    </w:p>
  </w:endnote>
  <w:endnote w:type="continuationSeparator" w:id="0">
    <w:p w14:paraId="22EBEEAD" w14:textId="77777777" w:rsidR="00007AF1" w:rsidRDefault="00007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90587" w14:paraId="12C93FF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68A7A4" w14:textId="77777777" w:rsidR="00890587" w:rsidRDefault="009F7EA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F4326C" w14:textId="2BD31EC9" w:rsidR="00890587" w:rsidRDefault="009F7EAF">
          <w:pPr>
            <w:jc w:val="center"/>
          </w:pPr>
          <w:r>
            <w:sym w:font="Symbol" w:char="F0D3"/>
          </w:r>
          <w:r w:rsidR="009564C1">
            <w:t xml:space="preserve"> HOPE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1308A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E3F05AB" w14:textId="77777777" w:rsidR="00890587" w:rsidRDefault="009F7EA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3E6626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4DA7040D" w14:textId="77777777" w:rsidR="00890587" w:rsidRDefault="0089058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A218B" w14:textId="77777777" w:rsidR="00007AF1" w:rsidRDefault="00007AF1">
      <w:pPr>
        <w:spacing w:line="240" w:lineRule="auto"/>
      </w:pPr>
      <w:r>
        <w:separator/>
      </w:r>
    </w:p>
  </w:footnote>
  <w:footnote w:type="continuationSeparator" w:id="0">
    <w:p w14:paraId="75B9EBB5" w14:textId="77777777" w:rsidR="00007AF1" w:rsidRDefault="00007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421AA" w14:textId="77777777" w:rsidR="00890587" w:rsidRDefault="00890587">
    <w:pPr>
      <w:rPr>
        <w:sz w:val="24"/>
        <w:szCs w:val="24"/>
      </w:rPr>
    </w:pPr>
  </w:p>
  <w:p w14:paraId="5EBC2EE1" w14:textId="77777777" w:rsidR="00890587" w:rsidRDefault="00890587">
    <w:pPr>
      <w:pBdr>
        <w:top w:val="single" w:sz="6" w:space="1" w:color="auto"/>
      </w:pBdr>
      <w:rPr>
        <w:sz w:val="24"/>
        <w:szCs w:val="24"/>
      </w:rPr>
    </w:pPr>
  </w:p>
  <w:p w14:paraId="745F4973" w14:textId="68584C81" w:rsidR="00890587" w:rsidRDefault="006315E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HOPE</w:t>
    </w:r>
  </w:p>
  <w:p w14:paraId="0691A735" w14:textId="77777777" w:rsidR="00890587" w:rsidRDefault="00890587">
    <w:pPr>
      <w:pBdr>
        <w:bottom w:val="single" w:sz="6" w:space="1" w:color="auto"/>
      </w:pBdr>
      <w:jc w:val="right"/>
      <w:rPr>
        <w:sz w:val="24"/>
        <w:szCs w:val="24"/>
      </w:rPr>
    </w:pPr>
  </w:p>
  <w:p w14:paraId="1CC85B6C" w14:textId="77777777" w:rsidR="00890587" w:rsidRDefault="008905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90587" w14:paraId="1ED4E0EE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65BCA5" w14:textId="45745440" w:rsidR="00890587" w:rsidRDefault="00461215">
          <w: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02C1E2" w14:textId="7A02702A" w:rsidR="00890587" w:rsidRDefault="009F7EAF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          </w:t>
          </w:r>
          <w:r w:rsidR="00461215">
            <w:t xml:space="preserve">                 </w:t>
          </w:r>
          <w:r w:rsidR="006303AC">
            <w:t xml:space="preserve">  </w:t>
          </w:r>
          <w:r w:rsidR="00461215">
            <w:t xml:space="preserve">          </w:t>
          </w:r>
          <w:r w:rsidR="006303AC">
            <w:t>2</w:t>
          </w:r>
          <w:r>
            <w:t>.0</w:t>
          </w:r>
        </w:p>
      </w:tc>
    </w:tr>
    <w:tr w:rsidR="00890587" w14:paraId="1506CCC1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7C5DE87" w14:textId="77777777" w:rsidR="00890587" w:rsidRDefault="009F7EA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3E6626">
            <w:t>Glossário</w:t>
          </w:r>
          <w:proofErr w:type="spellEnd"/>
          <w:r w:rsidR="003E6626">
            <w:t xml:space="preserve"> de </w:t>
          </w:r>
          <w:proofErr w:type="spellStart"/>
          <w:r w:rsidR="003E6626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F6D99B" w14:textId="77322000" w:rsidR="00890587" w:rsidRDefault="009F7EAF">
          <w:r>
            <w:rPr>
              <w:lang w:val="pt-BR"/>
            </w:rPr>
            <w:t>Data:</w:t>
          </w:r>
          <w:r>
            <w:t xml:space="preserve">  </w:t>
          </w:r>
          <w:r w:rsidR="00461215">
            <w:t xml:space="preserve">                            </w:t>
          </w:r>
          <w:r w:rsidR="006303AC">
            <w:t xml:space="preserve">  </w:t>
          </w:r>
          <w:r w:rsidR="00461215">
            <w:rPr>
              <w:lang w:val="pt-BR"/>
            </w:rPr>
            <w:t>09/06/2021</w:t>
          </w:r>
        </w:p>
      </w:tc>
    </w:tr>
    <w:tr w:rsidR="00890587" w14:paraId="617DE52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0E9B97E" w14:textId="77777777" w:rsidR="00890587" w:rsidRDefault="009F7EAF">
          <w:r>
            <w:rPr>
              <w:lang w:val="pt-BR"/>
            </w:rPr>
            <w:t>&lt;identificador do documento&gt;</w:t>
          </w:r>
        </w:p>
      </w:tc>
    </w:tr>
  </w:tbl>
  <w:p w14:paraId="35CCBC7F" w14:textId="77777777" w:rsidR="00890587" w:rsidRDefault="008905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B222EC"/>
    <w:multiLevelType w:val="multilevel"/>
    <w:tmpl w:val="CF9408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626"/>
    <w:rsid w:val="00007AF1"/>
    <w:rsid w:val="00103CD3"/>
    <w:rsid w:val="00244FB5"/>
    <w:rsid w:val="002462BF"/>
    <w:rsid w:val="003611B5"/>
    <w:rsid w:val="00381C19"/>
    <w:rsid w:val="003E6626"/>
    <w:rsid w:val="004330E3"/>
    <w:rsid w:val="00461215"/>
    <w:rsid w:val="004B11E4"/>
    <w:rsid w:val="00506868"/>
    <w:rsid w:val="005A30DB"/>
    <w:rsid w:val="00600ABC"/>
    <w:rsid w:val="006063BD"/>
    <w:rsid w:val="00607BAA"/>
    <w:rsid w:val="006300AD"/>
    <w:rsid w:val="006303AC"/>
    <w:rsid w:val="006315EE"/>
    <w:rsid w:val="00696ABA"/>
    <w:rsid w:val="006B13DA"/>
    <w:rsid w:val="006B28AC"/>
    <w:rsid w:val="006B57D3"/>
    <w:rsid w:val="00717B31"/>
    <w:rsid w:val="00782247"/>
    <w:rsid w:val="00783B47"/>
    <w:rsid w:val="0079617A"/>
    <w:rsid w:val="007A3156"/>
    <w:rsid w:val="007B0D57"/>
    <w:rsid w:val="00890587"/>
    <w:rsid w:val="009564C1"/>
    <w:rsid w:val="009F7EAF"/>
    <w:rsid w:val="00A44206"/>
    <w:rsid w:val="00AB0AA0"/>
    <w:rsid w:val="00B60144"/>
    <w:rsid w:val="00B73D78"/>
    <w:rsid w:val="00B83B3E"/>
    <w:rsid w:val="00B94BAD"/>
    <w:rsid w:val="00C14A29"/>
    <w:rsid w:val="00C24260"/>
    <w:rsid w:val="00C478E4"/>
    <w:rsid w:val="00C6502A"/>
    <w:rsid w:val="00CA3582"/>
    <w:rsid w:val="00D43559"/>
    <w:rsid w:val="00E1308A"/>
    <w:rsid w:val="00ED4D17"/>
    <w:rsid w:val="00EE64C4"/>
    <w:rsid w:val="00F543E2"/>
    <w:rsid w:val="00F86A1C"/>
    <w:rsid w:val="00FF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3E977F"/>
  <w15:chartTrackingRefBased/>
  <w15:docId w15:val="{AB9D6444-988E-4F14-8955-9E5C334FA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4330E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caps/>
      <w:sz w:val="28"/>
      <w:szCs w:val="24"/>
    </w:rPr>
  </w:style>
  <w:style w:type="paragraph" w:styleId="Ttulo2">
    <w:name w:val="heading 2"/>
    <w:basedOn w:val="Ttulo1"/>
    <w:next w:val="Normal"/>
    <w:autoRedefine/>
    <w:qFormat/>
    <w:rsid w:val="004330E3"/>
    <w:pPr>
      <w:numPr>
        <w:ilvl w:val="1"/>
      </w:numPr>
      <w:outlineLvl w:val="1"/>
    </w:pPr>
    <w:rPr>
      <w:caps w:val="0"/>
      <w:sz w:val="24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rsid w:val="006303AC"/>
    <w:pPr>
      <w:widowControl/>
      <w:spacing w:before="120" w:line="360" w:lineRule="auto"/>
      <w:jc w:val="both"/>
    </w:pPr>
    <w:rPr>
      <w:rFonts w:ascii="Arial" w:hAnsi="Arial"/>
      <w:sz w:val="24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4330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C:\Users\xlnst\Documents\FATEC\ESII\19-templates-rup\modelo-glossario_negocio.dot</Template>
  <TotalTime>40</TotalTime>
  <Pages>7</Pages>
  <Words>691</Words>
  <Characters>4026</Characters>
  <Application>Microsoft Office Word</Application>
  <DocSecurity>0</DocSecurity>
  <Lines>154</Lines>
  <Paragraphs>117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&lt;Nome da Empresa&gt;</Company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&lt;Nome do Projeto&gt;</dc:subject>
  <dc:creator>Aline Sts</dc:creator>
  <cp:keywords/>
  <dc:description/>
  <cp:lastModifiedBy>licenca1158</cp:lastModifiedBy>
  <cp:revision>36</cp:revision>
  <dcterms:created xsi:type="dcterms:W3CDTF">2021-05-21T19:12:00Z</dcterms:created>
  <dcterms:modified xsi:type="dcterms:W3CDTF">2021-06-13T21:56:00Z</dcterms:modified>
</cp:coreProperties>
</file>