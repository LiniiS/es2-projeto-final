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AD41" w14:textId="6A1E7884" w:rsidR="00177962" w:rsidRDefault="00AA7418">
      <w:pPr>
        <w:pStyle w:val="Ttulo"/>
        <w:jc w:val="right"/>
        <w:rPr>
          <w:lang w:val="pt-BR"/>
        </w:rPr>
      </w:pPr>
      <w:r>
        <w:rPr>
          <w:lang w:val="pt-BR"/>
        </w:rPr>
        <w:t>HOPE</w:t>
      </w:r>
    </w:p>
    <w:p w14:paraId="0C5170C1" w14:textId="77777777" w:rsidR="00177962" w:rsidRDefault="005026DB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B5F634C" w14:textId="77777777" w:rsidR="00177962" w:rsidRDefault="00177962">
      <w:pPr>
        <w:pStyle w:val="Ttulo"/>
        <w:jc w:val="right"/>
        <w:rPr>
          <w:lang w:val="pt-BR"/>
        </w:rPr>
      </w:pPr>
    </w:p>
    <w:p w14:paraId="05712385" w14:textId="77777777" w:rsidR="00177962" w:rsidRDefault="005026DB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&lt;1.0&gt;</w:t>
      </w:r>
    </w:p>
    <w:p w14:paraId="606C4EAD" w14:textId="77777777" w:rsidR="00177962" w:rsidRDefault="00177962">
      <w:pPr>
        <w:pStyle w:val="Ttulo"/>
        <w:rPr>
          <w:sz w:val="28"/>
          <w:szCs w:val="28"/>
          <w:lang w:val="pt-BR"/>
        </w:rPr>
      </w:pPr>
    </w:p>
    <w:p w14:paraId="361326E1" w14:textId="77777777" w:rsidR="00177962" w:rsidRDefault="00177962">
      <w:pPr>
        <w:rPr>
          <w:lang w:val="pt-BR"/>
        </w:rPr>
      </w:pPr>
    </w:p>
    <w:p w14:paraId="17C74C06" w14:textId="77777777" w:rsidR="00177962" w:rsidRDefault="005026DB">
      <w:pPr>
        <w:pStyle w:val="InfoBlue"/>
        <w:rPr>
          <w:lang w:val="pt-BR"/>
        </w:rPr>
      </w:pPr>
      <w:r>
        <w:rPr>
          <w:lang w:val="pt-BR"/>
        </w:rPr>
        <w:t xml:space="preserve">[Observação: O </w:t>
      </w:r>
      <w:proofErr w:type="spellStart"/>
      <w:r>
        <w:rPr>
          <w:lang w:val="pt-BR"/>
        </w:rPr>
        <w:t>template</w:t>
      </w:r>
      <w:proofErr w:type="spellEnd"/>
      <w:r>
        <w:rPr>
          <w:lang w:val="pt-BR"/>
        </w:rPr>
        <w:t xml:space="preserve"> a seguir é fornecido para uso com o </w:t>
      </w:r>
      <w:proofErr w:type="spellStart"/>
      <w:r>
        <w:rPr>
          <w:lang w:val="pt-BR"/>
        </w:rPr>
        <w:t>Rational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Unified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Process</w:t>
      </w:r>
      <w:proofErr w:type="spellEnd"/>
      <w:r>
        <w:rPr>
          <w:lang w:val="pt-BR"/>
        </w:rPr>
        <w:t xml:space="preserve"> (RUP). O texto em azul exibido entre colchetes e em itálico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InfoBlue</w:t>
      </w:r>
      <w:proofErr w:type="spellEnd"/>
      <w:r>
        <w:rPr>
          <w:lang w:val="pt-BR"/>
        </w:rPr>
        <w:t>) foi incluído para orientar o autor e deve ser excluído antes da publicação do documento. Um parágrafo digitado após esse estilo será automaticamente definido como normal (</w:t>
      </w:r>
      <w:proofErr w:type="spellStart"/>
      <w:r>
        <w:rPr>
          <w:lang w:val="pt-BR"/>
        </w:rPr>
        <w:t>style</w:t>
      </w:r>
      <w:proofErr w:type="spellEnd"/>
      <w:r>
        <w:rPr>
          <w:lang w:val="pt-BR"/>
        </w:rPr>
        <w:t>=</w:t>
      </w:r>
      <w:proofErr w:type="spellStart"/>
      <w:r>
        <w:rPr>
          <w:lang w:val="pt-BR"/>
        </w:rPr>
        <w:t>Body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Text</w:t>
      </w:r>
      <w:proofErr w:type="spellEnd"/>
      <w:r>
        <w:rPr>
          <w:lang w:val="pt-BR"/>
        </w:rPr>
        <w:t>).]</w:t>
      </w:r>
    </w:p>
    <w:p w14:paraId="53BC4431" w14:textId="77777777" w:rsidR="00177962" w:rsidRDefault="005026DB">
      <w:pPr>
        <w:pStyle w:val="InfoBlue"/>
        <w:rPr>
          <w:lang w:val="pt-BR"/>
        </w:rPr>
      </w:pPr>
      <w:r>
        <w:rPr>
          <w:lang w:val="pt-BR"/>
        </w:rPr>
        <w:t xml:space="preserve">[Para personalizar campos automáticos no Microsoft Word (que exibem um fundo cinza quando selecionados), </w:t>
      </w:r>
      <w:proofErr w:type="gramStart"/>
      <w:r>
        <w:rPr>
          <w:lang w:val="pt-BR"/>
        </w:rPr>
        <w:t>escolha File</w:t>
      </w:r>
      <w:proofErr w:type="gramEnd"/>
      <w:r>
        <w:rPr>
          <w:lang w:val="pt-BR"/>
        </w:rPr>
        <w:t>&gt;</w:t>
      </w:r>
      <w:proofErr w:type="spellStart"/>
      <w:r>
        <w:rPr>
          <w:lang w:val="pt-BR"/>
        </w:rPr>
        <w:t>Properties</w:t>
      </w:r>
      <w:proofErr w:type="spellEnd"/>
      <w:r>
        <w:rPr>
          <w:lang w:val="pt-BR"/>
        </w:rPr>
        <w:t xml:space="preserve"> e substitua os campos </w:t>
      </w:r>
      <w:proofErr w:type="spellStart"/>
      <w:r>
        <w:rPr>
          <w:lang w:val="pt-BR"/>
        </w:rPr>
        <w:t>Title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Subject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Company</w:t>
      </w:r>
      <w:proofErr w:type="spellEnd"/>
      <w:r>
        <w:rPr>
          <w:lang w:val="pt-BR"/>
        </w:rPr>
        <w:t xml:space="preserve"> pelas informações apropriadas para este documento. Depois de fechar a caixa de diálogo, para atualizar os campos automáticos no documento inteiro, selecione </w:t>
      </w:r>
      <w:proofErr w:type="spellStart"/>
      <w:r>
        <w:rPr>
          <w:lang w:val="pt-BR"/>
        </w:rPr>
        <w:t>Edit</w:t>
      </w:r>
      <w:proofErr w:type="spellEnd"/>
      <w:r>
        <w:rPr>
          <w:lang w:val="pt-BR"/>
        </w:rPr>
        <w:t>&gt;</w:t>
      </w:r>
      <w:proofErr w:type="spellStart"/>
      <w:r>
        <w:rPr>
          <w:lang w:val="pt-BR"/>
        </w:rPr>
        <w:t>Select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All</w:t>
      </w:r>
      <w:proofErr w:type="spellEnd"/>
      <w:r>
        <w:rPr>
          <w:lang w:val="pt-BR"/>
        </w:rPr>
        <w:t xml:space="preserve"> (ou </w:t>
      </w:r>
      <w:proofErr w:type="spellStart"/>
      <w:r>
        <w:rPr>
          <w:lang w:val="pt-BR"/>
        </w:rPr>
        <w:t>Ctrl-A</w:t>
      </w:r>
      <w:proofErr w:type="spellEnd"/>
      <w:r>
        <w:rPr>
          <w:lang w:val="pt-BR"/>
        </w:rPr>
        <w:t xml:space="preserve">) e pressione F9 ou simplesmente clique no campo e pressione F9. Isso deve ser feito separadamente para Cabeçalhos e Rodapés. Alt-F9 alterna entre a exibição de nomes de campos e do conteúdo dos campos. Consulte a ajuda do Word para obter mais informações sobre como trabalhar com campos.] </w:t>
      </w:r>
    </w:p>
    <w:p w14:paraId="7890E69C" w14:textId="77777777" w:rsidR="00177962" w:rsidRDefault="00177962">
      <w:pPr>
        <w:rPr>
          <w:lang w:val="pt-BR"/>
        </w:rPr>
        <w:sectPr w:rsidR="00177962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69EBF491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77962" w14:paraId="71714EA3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124F4C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8CA50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F61F48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1AB3D2" w14:textId="77777777" w:rsidR="00177962" w:rsidRDefault="005026DB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177962" w:rsidRPr="00AA7418" w14:paraId="04DF7DCE" w14:textId="77777777" w:rsidTr="00AA74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E2AAC5" w14:textId="6E27545E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12/06/2021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BDFC3D" w14:textId="30E60B9A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82A499" w14:textId="2DBF6A0F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>
              <w:rPr>
                <w:lang w:val="pt-BR"/>
              </w:rPr>
              <w:t>Primeira Versão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98C87" w14:textId="77777777" w:rsidR="00AA7418" w:rsidRPr="002C2105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Aline dos Santos</w:t>
            </w:r>
          </w:p>
          <w:p w14:paraId="61F165E9" w14:textId="6370D0E3" w:rsidR="00177962" w:rsidRDefault="00AA7418" w:rsidP="00AA7418">
            <w:pPr>
              <w:pStyle w:val="Tabletext"/>
              <w:jc w:val="left"/>
              <w:rPr>
                <w:lang w:val="pt-BR"/>
              </w:rPr>
            </w:pPr>
            <w:r w:rsidRPr="002C2105">
              <w:rPr>
                <w:lang w:val="pt-BR"/>
              </w:rPr>
              <w:t>Patrick Tobias Valente</w:t>
            </w:r>
          </w:p>
        </w:tc>
      </w:tr>
      <w:tr w:rsidR="00177962" w:rsidRPr="00AA7418" w14:paraId="3521CB6B" w14:textId="77777777" w:rsidTr="00AA74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E9F95E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0411A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E2D88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457EE3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  <w:tr w:rsidR="00177962" w:rsidRPr="00AA7418" w14:paraId="64539DBF" w14:textId="77777777" w:rsidTr="00AA74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85929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54EEE9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5E54DB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EA4B33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  <w:tr w:rsidR="00177962" w:rsidRPr="00AA7418" w14:paraId="678B6C66" w14:textId="77777777" w:rsidTr="00AA741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D78765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7213D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6F28F2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829497" w14:textId="77777777" w:rsidR="00177962" w:rsidRDefault="00177962" w:rsidP="00AA7418">
            <w:pPr>
              <w:pStyle w:val="Tabletext"/>
              <w:jc w:val="left"/>
              <w:rPr>
                <w:lang w:val="pt-BR"/>
              </w:rPr>
            </w:pPr>
          </w:p>
        </w:tc>
      </w:tr>
    </w:tbl>
    <w:p w14:paraId="6ACA7585" w14:textId="77777777" w:rsidR="00177962" w:rsidRDefault="00177962">
      <w:pPr>
        <w:rPr>
          <w:lang w:val="pt-BR"/>
        </w:rPr>
      </w:pPr>
    </w:p>
    <w:p w14:paraId="740B61CE" w14:textId="77777777" w:rsidR="00177962" w:rsidRDefault="005026DB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200A12FA" w14:textId="74B82A5E" w:rsidR="00697F44" w:rsidRDefault="005026DB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697F44" w:rsidRPr="00697F44">
        <w:rPr>
          <w:noProof/>
          <w:lang w:val="pt-BR"/>
        </w:rPr>
        <w:t>1.</w:t>
      </w:r>
      <w:r w:rsidR="00697F44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="00697F44" w:rsidRPr="00697F44">
        <w:rPr>
          <w:noProof/>
          <w:lang w:val="pt-BR"/>
        </w:rPr>
        <w:t>Introdução</w:t>
      </w:r>
      <w:r w:rsidR="00697F44" w:rsidRPr="00697F44">
        <w:rPr>
          <w:noProof/>
          <w:lang w:val="pt-BR"/>
        </w:rPr>
        <w:tab/>
      </w:r>
      <w:r w:rsidR="00697F44">
        <w:rPr>
          <w:noProof/>
        </w:rPr>
        <w:fldChar w:fldCharType="begin"/>
      </w:r>
      <w:r w:rsidR="00697F44" w:rsidRPr="00697F44">
        <w:rPr>
          <w:noProof/>
          <w:lang w:val="pt-BR"/>
        </w:rPr>
        <w:instrText xml:space="preserve"> PAGEREF _Toc74419084 \h </w:instrText>
      </w:r>
      <w:r w:rsidR="00697F44">
        <w:rPr>
          <w:noProof/>
        </w:rPr>
      </w:r>
      <w:r w:rsidR="00697F44">
        <w:rPr>
          <w:noProof/>
        </w:rPr>
        <w:fldChar w:fldCharType="separate"/>
      </w:r>
      <w:r w:rsidR="00697F44" w:rsidRPr="00697F44">
        <w:rPr>
          <w:noProof/>
          <w:lang w:val="pt-BR"/>
        </w:rPr>
        <w:t>4</w:t>
      </w:r>
      <w:r w:rsidR="00697F44">
        <w:rPr>
          <w:noProof/>
        </w:rPr>
        <w:fldChar w:fldCharType="end"/>
      </w:r>
    </w:p>
    <w:p w14:paraId="3D86D018" w14:textId="6A9C5F94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Finalidade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_Toc74419085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7EA094C" w14:textId="6BAE51D5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Escopo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_Toc74419086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6873ADFB" w14:textId="7AD6310D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Referências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_Toc74419087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38E65C50" w14:textId="15D9C0CA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Visão Geral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_Toc74419088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787032A4" w14:textId="3396EA6C" w:rsidR="00697F44" w:rsidRDefault="00697F44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697F44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697F44">
        <w:rPr>
          <w:noProof/>
          <w:lang w:val="pt-BR"/>
        </w:rPr>
        <w:t>Definições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_Toc74419089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0353A5A8" w14:textId="711E28CA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697F44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697F44">
        <w:rPr>
          <w:noProof/>
          <w:lang w:val="pt-BR"/>
        </w:rPr>
        <w:t>CLASSIFICAÇÃO DOS USUÁRIOS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_Toc74419090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3B06DD0C" w14:textId="73E5078C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697F44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697F44">
        <w:rPr>
          <w:noProof/>
          <w:lang w:val="pt-BR"/>
        </w:rPr>
        <w:t>PERMISSÕES DE USUÁRIOS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_Toc74419091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15AE5FD" w14:textId="1FBFDC6E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USUÁRIOS PARCEIROS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_Toc74419092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735D01B" w14:textId="45D04C6A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2.3.1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SOLICITAÇÃO DE ACESSO COMO USUÁRIO PARCEIRO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_Toc74419093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167D9AAA" w14:textId="65C201F7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2.3.2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PARCEIROS APTOS PARA CADASTRO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_Toc74419094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BA33316" w14:textId="5934E4E1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2.3.3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aprovação do parceiro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_Toc74419095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5</w:t>
      </w:r>
      <w:r>
        <w:rPr>
          <w:noProof/>
        </w:rPr>
        <w:fldChar w:fldCharType="end"/>
      </w:r>
    </w:p>
    <w:p w14:paraId="6EEBD032" w14:textId="280CF3D4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FORMULÁRIO DE INTERESSE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_Toc74419096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679EFC15" w14:textId="5DFF8084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2.4.1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PREENCHIMENTO obrigatório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_Toc74419097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59399D73" w14:textId="160229BD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2.4.2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informações contidas no formulário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_Toc74419098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125A2D3B" w14:textId="7C9A28BD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GERENCIAMENTO DE PARCEIROS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_Toc74419099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2885EBDA" w14:textId="127587A7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2.5.1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PARCEIROS INATIVOS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_Toc74419100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34B5E59C" w14:textId="1064C635" w:rsidR="00697F44" w:rsidRDefault="00697F44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VISIBILIDADE DOS ANIMAIS</w:t>
      </w:r>
      <w:r w:rsidRPr="00697F44">
        <w:rPr>
          <w:noProof/>
          <w:lang w:val="pt-BR"/>
        </w:rPr>
        <w:tab/>
      </w:r>
      <w:r>
        <w:rPr>
          <w:noProof/>
        </w:rPr>
        <w:fldChar w:fldCharType="begin"/>
      </w:r>
      <w:r w:rsidRPr="00697F44">
        <w:rPr>
          <w:noProof/>
          <w:lang w:val="pt-BR"/>
        </w:rPr>
        <w:instrText xml:space="preserve"> PAGEREF _Toc74419101 \h </w:instrText>
      </w:r>
      <w:r>
        <w:rPr>
          <w:noProof/>
        </w:rPr>
      </w:r>
      <w:r>
        <w:rPr>
          <w:noProof/>
        </w:rPr>
        <w:fldChar w:fldCharType="separate"/>
      </w:r>
      <w:r w:rsidRPr="00697F44">
        <w:rPr>
          <w:noProof/>
          <w:lang w:val="pt-BR"/>
        </w:rPr>
        <w:t>6</w:t>
      </w:r>
      <w:r>
        <w:rPr>
          <w:noProof/>
        </w:rPr>
        <w:fldChar w:fldCharType="end"/>
      </w:r>
    </w:p>
    <w:p w14:paraId="41365C3A" w14:textId="76C0130D" w:rsidR="00697F44" w:rsidRDefault="00697F44">
      <w:pPr>
        <w:pStyle w:val="Sumrio3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</w:pPr>
      <w:r w:rsidRPr="00DC4728">
        <w:rPr>
          <w:noProof/>
          <w:lang w:val="pt-BR"/>
        </w:rPr>
        <w:t>2.6.1</w:t>
      </w:r>
      <w:r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pt-BR" w:eastAsia="pt-BR"/>
        </w:rPr>
        <w:tab/>
      </w:r>
      <w:r w:rsidRPr="00DC4728">
        <w:rPr>
          <w:noProof/>
          <w:lang w:val="pt-BR"/>
        </w:rPr>
        <w:t>ALGORITMO DE VISUALIZAÇÃO PADRÃO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_Toc74419102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BA8BB84" w14:textId="5D7CECA5" w:rsidR="00177962" w:rsidRDefault="005026DB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09414F">
        <w:rPr>
          <w:lang w:val="pt-BR"/>
        </w:rPr>
        <w:t>Regras de Negócios</w:t>
      </w:r>
      <w:r>
        <w:rPr>
          <w:lang w:val="pt-BR"/>
        </w:rPr>
        <w:fldChar w:fldCharType="end"/>
      </w:r>
    </w:p>
    <w:p w14:paraId="232E828F" w14:textId="77777777" w:rsidR="00177962" w:rsidRPr="00CF616D" w:rsidRDefault="005026DB" w:rsidP="00CF616D">
      <w:pPr>
        <w:pStyle w:val="Ttulo1"/>
      </w:pPr>
      <w:bookmarkStart w:id="0" w:name="_Toc456600917"/>
      <w:bookmarkStart w:id="1" w:name="_Toc456598586"/>
      <w:bookmarkStart w:id="2" w:name="_Toc74419084"/>
      <w:r w:rsidRPr="00CF616D">
        <w:t>Introdução</w:t>
      </w:r>
      <w:bookmarkEnd w:id="0"/>
      <w:bookmarkEnd w:id="1"/>
      <w:bookmarkEnd w:id="2"/>
    </w:p>
    <w:p w14:paraId="7C7C8408" w14:textId="77777777" w:rsidR="00177962" w:rsidRDefault="005026DB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419085"/>
      <w:r>
        <w:rPr>
          <w:lang w:val="pt-BR"/>
        </w:rPr>
        <w:t>Finalidade</w:t>
      </w:r>
      <w:bookmarkEnd w:id="3"/>
      <w:bookmarkEnd w:id="4"/>
      <w:bookmarkEnd w:id="5"/>
    </w:p>
    <w:p w14:paraId="4FE2210A" w14:textId="680F4B25" w:rsidR="00177962" w:rsidRDefault="007C62D1" w:rsidP="007C62D1">
      <w:pPr>
        <w:rPr>
          <w:lang w:val="pt-BR"/>
        </w:rPr>
      </w:pPr>
      <w:r>
        <w:rPr>
          <w:lang w:val="pt-BR"/>
        </w:rPr>
        <w:t xml:space="preserve">O presente documento tem como objetivo a definição das Regras de Negócios da </w:t>
      </w:r>
      <w:r w:rsidR="00D27D8E">
        <w:rPr>
          <w:lang w:val="pt-BR"/>
        </w:rPr>
        <w:t>plataforma</w:t>
      </w:r>
      <w:r>
        <w:rPr>
          <w:lang w:val="pt-BR"/>
        </w:rPr>
        <w:t xml:space="preserve"> HOPE</w:t>
      </w:r>
      <w:r w:rsidR="00D27D8E">
        <w:rPr>
          <w:lang w:val="pt-BR"/>
        </w:rPr>
        <w:t>.</w:t>
      </w:r>
    </w:p>
    <w:p w14:paraId="2DC2AF12" w14:textId="77777777" w:rsidR="00D27D8E" w:rsidRDefault="00D27D8E" w:rsidP="007C62D1">
      <w:pPr>
        <w:rPr>
          <w:lang w:val="pt-BR"/>
        </w:rPr>
      </w:pPr>
    </w:p>
    <w:p w14:paraId="311A5978" w14:textId="77777777" w:rsidR="00177962" w:rsidRDefault="005026DB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419086"/>
      <w:r>
        <w:rPr>
          <w:lang w:val="pt-BR"/>
        </w:rPr>
        <w:t>Escopo</w:t>
      </w:r>
      <w:bookmarkEnd w:id="6"/>
      <w:bookmarkEnd w:id="7"/>
      <w:bookmarkEnd w:id="8"/>
    </w:p>
    <w:p w14:paraId="0AEACCAC" w14:textId="62B655B8" w:rsidR="00D27D8E" w:rsidRDefault="00D27D8E" w:rsidP="00D27D8E">
      <w:pPr>
        <w:rPr>
          <w:lang w:val="pt-BR"/>
        </w:rPr>
      </w:pPr>
      <w:r>
        <w:rPr>
          <w:lang w:val="pt-BR"/>
        </w:rPr>
        <w:t>O Documento Regras de Negócios se restringe à apresentação das Regras de Negócio, definidas pelo funcionamento do sistema. Definir as Regras de Negócio f</w:t>
      </w:r>
      <w:r>
        <w:rPr>
          <w:lang w:val="pt-BR"/>
        </w:rPr>
        <w:t xml:space="preserve">ornece aos desenvolvedores da plataforma as informações necessárias </w:t>
      </w:r>
      <w:r>
        <w:rPr>
          <w:lang w:val="pt-BR"/>
        </w:rPr>
        <w:t>para a implementação do projeto, bem como a realização de testes do sistema.</w:t>
      </w:r>
    </w:p>
    <w:p w14:paraId="080358ED" w14:textId="77777777" w:rsidR="00D27D8E" w:rsidRDefault="00D27D8E" w:rsidP="00D27D8E">
      <w:pPr>
        <w:rPr>
          <w:lang w:val="pt-BR"/>
        </w:rPr>
      </w:pPr>
    </w:p>
    <w:p w14:paraId="71A15280" w14:textId="374A9581" w:rsidR="00177962" w:rsidRDefault="005026DB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419087"/>
      <w:r>
        <w:rPr>
          <w:lang w:val="pt-BR"/>
        </w:rPr>
        <w:t>Referências</w:t>
      </w:r>
      <w:bookmarkEnd w:id="9"/>
      <w:bookmarkEnd w:id="10"/>
      <w:bookmarkEnd w:id="11"/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5510A" w:rsidRPr="0025510A" w14:paraId="72917D33" w14:textId="77777777" w:rsidTr="0025510A">
        <w:trPr>
          <w:jc w:val="center"/>
        </w:trPr>
        <w:tc>
          <w:tcPr>
            <w:tcW w:w="2337" w:type="dxa"/>
            <w:vAlign w:val="center"/>
          </w:tcPr>
          <w:p w14:paraId="3386495B" w14:textId="3C4DAC55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Documento</w:t>
            </w:r>
          </w:p>
        </w:tc>
        <w:tc>
          <w:tcPr>
            <w:tcW w:w="2337" w:type="dxa"/>
            <w:vAlign w:val="center"/>
          </w:tcPr>
          <w:p w14:paraId="41B8ED38" w14:textId="5871544A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Data</w:t>
            </w:r>
          </w:p>
        </w:tc>
        <w:tc>
          <w:tcPr>
            <w:tcW w:w="2338" w:type="dxa"/>
            <w:vAlign w:val="center"/>
          </w:tcPr>
          <w:p w14:paraId="6E7149EB" w14:textId="7116009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Versão</w:t>
            </w:r>
          </w:p>
        </w:tc>
        <w:tc>
          <w:tcPr>
            <w:tcW w:w="2338" w:type="dxa"/>
            <w:vAlign w:val="center"/>
          </w:tcPr>
          <w:p w14:paraId="0B2DAEA4" w14:textId="574A7DAB" w:rsidR="0025510A" w:rsidRPr="0025510A" w:rsidRDefault="0025510A" w:rsidP="0025510A">
            <w:pPr>
              <w:jc w:val="center"/>
              <w:rPr>
                <w:b/>
                <w:bCs/>
                <w:lang w:val="pt-BR"/>
              </w:rPr>
            </w:pPr>
            <w:r w:rsidRPr="0025510A">
              <w:rPr>
                <w:b/>
                <w:bCs/>
                <w:lang w:val="pt-BR"/>
              </w:rPr>
              <w:t>Local</w:t>
            </w:r>
          </w:p>
        </w:tc>
      </w:tr>
      <w:tr w:rsidR="0025510A" w14:paraId="643388DA" w14:textId="77777777" w:rsidTr="0025510A">
        <w:trPr>
          <w:jc w:val="center"/>
        </w:trPr>
        <w:tc>
          <w:tcPr>
            <w:tcW w:w="2337" w:type="dxa"/>
            <w:vAlign w:val="center"/>
          </w:tcPr>
          <w:p w14:paraId="527D1380" w14:textId="3BEEF425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Visão de Negócio</w:t>
            </w:r>
          </w:p>
        </w:tc>
        <w:tc>
          <w:tcPr>
            <w:tcW w:w="2337" w:type="dxa"/>
            <w:vAlign w:val="center"/>
          </w:tcPr>
          <w:p w14:paraId="2361E6A6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  <w:tc>
          <w:tcPr>
            <w:tcW w:w="2338" w:type="dxa"/>
            <w:vAlign w:val="center"/>
          </w:tcPr>
          <w:p w14:paraId="7DDA3D47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  <w:tc>
          <w:tcPr>
            <w:tcW w:w="2338" w:type="dxa"/>
            <w:vAlign w:val="center"/>
          </w:tcPr>
          <w:p w14:paraId="386DB7D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  <w:tr w:rsidR="0025510A" w14:paraId="2732C384" w14:textId="77777777" w:rsidTr="0025510A">
        <w:trPr>
          <w:jc w:val="center"/>
        </w:trPr>
        <w:tc>
          <w:tcPr>
            <w:tcW w:w="2337" w:type="dxa"/>
            <w:vAlign w:val="center"/>
          </w:tcPr>
          <w:p w14:paraId="62FD7D00" w14:textId="28A534F7" w:rsidR="0025510A" w:rsidRDefault="0025510A" w:rsidP="0025510A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Glossário</w:t>
            </w:r>
          </w:p>
        </w:tc>
        <w:tc>
          <w:tcPr>
            <w:tcW w:w="2337" w:type="dxa"/>
            <w:vAlign w:val="center"/>
          </w:tcPr>
          <w:p w14:paraId="31B16109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  <w:tc>
          <w:tcPr>
            <w:tcW w:w="2338" w:type="dxa"/>
            <w:vAlign w:val="center"/>
          </w:tcPr>
          <w:p w14:paraId="7CE46FA8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  <w:tc>
          <w:tcPr>
            <w:tcW w:w="2338" w:type="dxa"/>
            <w:vAlign w:val="center"/>
          </w:tcPr>
          <w:p w14:paraId="629C749E" w14:textId="77777777" w:rsidR="0025510A" w:rsidRDefault="0025510A" w:rsidP="0025510A">
            <w:pPr>
              <w:jc w:val="left"/>
              <w:rPr>
                <w:lang w:val="pt-BR"/>
              </w:rPr>
            </w:pPr>
          </w:p>
        </w:tc>
      </w:tr>
    </w:tbl>
    <w:p w14:paraId="43564669" w14:textId="78F55AA5" w:rsidR="0025510A" w:rsidRPr="0025510A" w:rsidRDefault="0025510A" w:rsidP="0025510A">
      <w:pPr>
        <w:rPr>
          <w:lang w:val="pt-BR"/>
        </w:rPr>
      </w:pPr>
    </w:p>
    <w:p w14:paraId="3C613D3E" w14:textId="77777777" w:rsidR="00177962" w:rsidRDefault="005026DB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419088"/>
      <w:r>
        <w:rPr>
          <w:lang w:val="pt-BR"/>
        </w:rPr>
        <w:t>Visão Geral</w:t>
      </w:r>
      <w:bookmarkEnd w:id="12"/>
      <w:bookmarkEnd w:id="13"/>
      <w:bookmarkEnd w:id="14"/>
    </w:p>
    <w:p w14:paraId="79775347" w14:textId="0EDDA41A" w:rsidR="00AA7418" w:rsidRDefault="005026DB">
      <w:pPr>
        <w:pStyle w:val="InfoBlue"/>
        <w:rPr>
          <w:lang w:val="pt-BR"/>
        </w:rPr>
      </w:pPr>
      <w:r>
        <w:rPr>
          <w:lang w:val="pt-BR"/>
        </w:rPr>
        <w:t xml:space="preserve">[Esta subseção descreve o conteúdo restante do documento </w:t>
      </w:r>
      <w:r>
        <w:rPr>
          <w:b/>
          <w:bCs/>
          <w:lang w:val="pt-BR"/>
        </w:rPr>
        <w:t>Regras de Negócios</w:t>
      </w:r>
      <w:r>
        <w:rPr>
          <w:lang w:val="pt-BR"/>
        </w:rPr>
        <w:t xml:space="preserve"> e explica como ele está organizado.]</w:t>
      </w:r>
    </w:p>
    <w:p w14:paraId="67ED39CE" w14:textId="77777777" w:rsidR="00AA7418" w:rsidRDefault="00AA7418">
      <w:pPr>
        <w:widowControl/>
        <w:autoSpaceDE/>
        <w:autoSpaceDN/>
        <w:rPr>
          <w:i/>
          <w:iCs/>
          <w:color w:val="0000FF"/>
          <w:lang w:val="pt-BR"/>
        </w:rPr>
      </w:pPr>
      <w:r>
        <w:rPr>
          <w:lang w:val="pt-BR"/>
        </w:rPr>
        <w:br w:type="page"/>
      </w:r>
    </w:p>
    <w:p w14:paraId="71C2D03D" w14:textId="77777777" w:rsidR="00177962" w:rsidRPr="00CF616D" w:rsidRDefault="005026DB" w:rsidP="00CF616D">
      <w:pPr>
        <w:pStyle w:val="Ttulo1"/>
      </w:pPr>
      <w:bookmarkStart w:id="15" w:name="_Toc74419089"/>
      <w:r w:rsidRPr="00CF616D">
        <w:lastRenderedPageBreak/>
        <w:t>Definições</w:t>
      </w:r>
      <w:bookmarkEnd w:id="15"/>
    </w:p>
    <w:p w14:paraId="256843D5" w14:textId="74E247E5" w:rsidR="000E4E06" w:rsidRPr="000E4E06" w:rsidRDefault="0092230D" w:rsidP="000E4E06">
      <w:pPr>
        <w:pStyle w:val="Ttulo2"/>
      </w:pPr>
      <w:bookmarkStart w:id="16" w:name="_Toc74419090"/>
      <w:r w:rsidRPr="000E4E06">
        <w:t>CLASSIFICAÇÃO DOS USUÁRIOS</w:t>
      </w:r>
      <w:bookmarkEnd w:id="16"/>
    </w:p>
    <w:p w14:paraId="2F547FD0" w14:textId="70A23214" w:rsidR="0092230D" w:rsidRDefault="0092230D" w:rsidP="0092230D">
      <w:pPr>
        <w:rPr>
          <w:lang w:val="pt-BR"/>
        </w:rPr>
      </w:pPr>
      <w:r>
        <w:rPr>
          <w:lang w:val="pt-BR"/>
        </w:rPr>
        <w:t>Todos os usuários da plataforma são classificados</w:t>
      </w:r>
      <w:r w:rsidR="000E4E06">
        <w:rPr>
          <w:lang w:val="pt-BR"/>
        </w:rPr>
        <w:t xml:space="preserve"> e descritos</w:t>
      </w:r>
      <w:r>
        <w:rPr>
          <w:lang w:val="pt-BR"/>
        </w:rPr>
        <w:t xml:space="preserve"> em uma das categorias seguintes:</w:t>
      </w:r>
    </w:p>
    <w:p w14:paraId="13F3F118" w14:textId="77777777" w:rsidR="00D370E5" w:rsidRDefault="00D370E5" w:rsidP="0092230D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242BDCB6" w14:textId="77777777" w:rsidTr="0092230D">
        <w:trPr>
          <w:jc w:val="center"/>
        </w:trPr>
        <w:tc>
          <w:tcPr>
            <w:tcW w:w="2405" w:type="dxa"/>
            <w:vAlign w:val="center"/>
          </w:tcPr>
          <w:p w14:paraId="6F7FAB98" w14:textId="3B6098CF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0FE6CBFA" w14:textId="2CEAC14D" w:rsidR="000E4E06" w:rsidRPr="000E4E06" w:rsidRDefault="000E4E06" w:rsidP="000E4E06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Descrição</w:t>
            </w:r>
          </w:p>
        </w:tc>
      </w:tr>
      <w:tr w:rsidR="0092230D" w14:paraId="01DA7BDC" w14:textId="77777777" w:rsidTr="0092230D">
        <w:trPr>
          <w:jc w:val="center"/>
        </w:trPr>
        <w:tc>
          <w:tcPr>
            <w:tcW w:w="2405" w:type="dxa"/>
            <w:vAlign w:val="center"/>
          </w:tcPr>
          <w:p w14:paraId="41547B4D" w14:textId="139921F9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610B1967" w14:textId="7F75E879" w:rsidR="0092230D" w:rsidRDefault="0092230D" w:rsidP="0092230D">
            <w:pPr>
              <w:rPr>
                <w:lang w:val="pt-BR"/>
              </w:rPr>
            </w:pPr>
            <w:r>
              <w:rPr>
                <w:lang w:val="pt-BR"/>
              </w:rPr>
              <w:t>É</w:t>
            </w:r>
            <w:r w:rsidRPr="0092230D">
              <w:rPr>
                <w:lang w:val="pt-BR"/>
              </w:rPr>
              <w:t xml:space="preserve"> o usuário que usará a plataforma</w:t>
            </w:r>
            <w:r>
              <w:rPr>
                <w:lang w:val="pt-BR"/>
              </w:rPr>
              <w:t xml:space="preserve"> </w:t>
            </w:r>
            <w:r w:rsidRPr="0092230D">
              <w:rPr>
                <w:lang w:val="pt-BR"/>
              </w:rPr>
              <w:t>para fins de busca de animais e informações de contato com a organização que o disponibiliza.</w:t>
            </w:r>
          </w:p>
        </w:tc>
      </w:tr>
      <w:tr w:rsidR="0092230D" w14:paraId="583A79FC" w14:textId="77777777" w:rsidTr="0092230D">
        <w:trPr>
          <w:jc w:val="center"/>
        </w:trPr>
        <w:tc>
          <w:tcPr>
            <w:tcW w:w="2405" w:type="dxa"/>
            <w:vAlign w:val="center"/>
          </w:tcPr>
          <w:p w14:paraId="35CE4891" w14:textId="4DE75680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5C2AB82" w14:textId="7F9CBE26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</w:t>
            </w:r>
            <w:r>
              <w:rPr>
                <w:lang w:val="pt-BR"/>
              </w:rPr>
              <w:t xml:space="preserve"> o usuário que usará a plataforma para fins de promoção e divulgação dos animais de sua organização</w:t>
            </w:r>
            <w:r>
              <w:rPr>
                <w:lang w:val="pt-BR"/>
              </w:rPr>
              <w:t>, este usuário também será o responsável pelo gerenciamento de seus animais</w:t>
            </w:r>
            <w:r>
              <w:rPr>
                <w:lang w:val="pt-BR"/>
              </w:rPr>
              <w:t>.</w:t>
            </w:r>
          </w:p>
        </w:tc>
      </w:tr>
      <w:tr w:rsidR="0092230D" w14:paraId="348E87F4" w14:textId="77777777" w:rsidTr="0092230D">
        <w:trPr>
          <w:jc w:val="center"/>
        </w:trPr>
        <w:tc>
          <w:tcPr>
            <w:tcW w:w="2405" w:type="dxa"/>
            <w:vAlign w:val="center"/>
          </w:tcPr>
          <w:p w14:paraId="566697A1" w14:textId="1D7615C8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38D3E896" w14:textId="5B407C57" w:rsidR="0092230D" w:rsidRDefault="0092230D" w:rsidP="0092230D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É o usuário que gerencia os cadastros dos Usuários Parceiros.</w:t>
            </w:r>
          </w:p>
        </w:tc>
      </w:tr>
    </w:tbl>
    <w:p w14:paraId="7D37917D" w14:textId="77777777" w:rsidR="0092230D" w:rsidRDefault="0092230D" w:rsidP="0092230D">
      <w:pPr>
        <w:rPr>
          <w:lang w:val="pt-BR"/>
        </w:rPr>
      </w:pPr>
    </w:p>
    <w:p w14:paraId="68F63FCD" w14:textId="5FA95849" w:rsidR="00177962" w:rsidRPr="000E4E06" w:rsidRDefault="00D370E5" w:rsidP="000E4E06">
      <w:pPr>
        <w:pStyle w:val="Ttulo2"/>
      </w:pPr>
      <w:bookmarkStart w:id="17" w:name="_Toc74419091"/>
      <w:r w:rsidRPr="000E4E06">
        <w:t>PERMISSÕES DE USUÁRIOS</w:t>
      </w:r>
      <w:bookmarkEnd w:id="17"/>
    </w:p>
    <w:p w14:paraId="49FA9A1A" w14:textId="3BCEF95B" w:rsidR="00177962" w:rsidRDefault="00D370E5" w:rsidP="00D370E5">
      <w:pPr>
        <w:rPr>
          <w:lang w:val="pt-BR"/>
        </w:rPr>
      </w:pPr>
      <w:r>
        <w:rPr>
          <w:lang w:val="pt-BR"/>
        </w:rPr>
        <w:t>Usuários da plataforma possuem permissões restritas à categoria em que se incluem, são elas:</w:t>
      </w:r>
    </w:p>
    <w:p w14:paraId="0E40EA1C" w14:textId="77777777" w:rsidR="000E4E06" w:rsidRDefault="000E4E06" w:rsidP="00D370E5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6945"/>
      </w:tblGrid>
      <w:tr w:rsidR="000E4E06" w:rsidRPr="000E4E06" w14:paraId="5C269BD0" w14:textId="77777777" w:rsidTr="00547F37">
        <w:trPr>
          <w:jc w:val="center"/>
        </w:trPr>
        <w:tc>
          <w:tcPr>
            <w:tcW w:w="2405" w:type="dxa"/>
            <w:vAlign w:val="center"/>
          </w:tcPr>
          <w:p w14:paraId="0DB4E180" w14:textId="77777777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 w:rsidRPr="000E4E06">
              <w:rPr>
                <w:b/>
                <w:bCs/>
                <w:lang w:val="pt-BR"/>
              </w:rPr>
              <w:t>Usuário</w:t>
            </w:r>
          </w:p>
        </w:tc>
        <w:tc>
          <w:tcPr>
            <w:tcW w:w="6945" w:type="dxa"/>
            <w:vAlign w:val="center"/>
          </w:tcPr>
          <w:p w14:paraId="6F3B9741" w14:textId="2D7FAD2F" w:rsidR="000E4E06" w:rsidRPr="000E4E06" w:rsidRDefault="000E4E06" w:rsidP="00547F37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Permissão</w:t>
            </w:r>
          </w:p>
        </w:tc>
      </w:tr>
      <w:tr w:rsidR="000E4E06" w14:paraId="7CC771AE" w14:textId="77777777" w:rsidTr="00547F37">
        <w:trPr>
          <w:jc w:val="center"/>
        </w:trPr>
        <w:tc>
          <w:tcPr>
            <w:tcW w:w="2405" w:type="dxa"/>
            <w:vAlign w:val="center"/>
          </w:tcPr>
          <w:p w14:paraId="50345680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Comum</w:t>
            </w:r>
          </w:p>
        </w:tc>
        <w:tc>
          <w:tcPr>
            <w:tcW w:w="6945" w:type="dxa"/>
            <w:vAlign w:val="center"/>
          </w:tcPr>
          <w:p w14:paraId="7405CE01" w14:textId="252C6D9C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Navegação gratuita e sem necessidade de cadastro;</w:t>
            </w:r>
          </w:p>
          <w:p w14:paraId="47988DEE" w14:textId="1623BC91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de todos os animais listados na plataforma;</w:t>
            </w:r>
          </w:p>
          <w:p w14:paraId="3A5A5E81" w14:textId="77777777" w:rsid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Visualização dos animais listados na plataforma, com a aplicação de filtros definidos.</w:t>
            </w:r>
          </w:p>
          <w:p w14:paraId="02E74179" w14:textId="3BD29B71" w:rsidR="000E4E06" w:rsidRPr="000E4E06" w:rsidRDefault="000E4E06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Obtenção das informações disponibilizadas sobre o animal e de contato da organização.</w:t>
            </w:r>
          </w:p>
        </w:tc>
      </w:tr>
      <w:tr w:rsidR="000E4E06" w14:paraId="7F7065E8" w14:textId="77777777" w:rsidTr="00547F37">
        <w:trPr>
          <w:jc w:val="center"/>
        </w:trPr>
        <w:tc>
          <w:tcPr>
            <w:tcW w:w="2405" w:type="dxa"/>
            <w:vAlign w:val="center"/>
          </w:tcPr>
          <w:p w14:paraId="0A611F4C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Parceiro</w:t>
            </w:r>
          </w:p>
        </w:tc>
        <w:tc>
          <w:tcPr>
            <w:tcW w:w="6945" w:type="dxa"/>
            <w:vAlign w:val="center"/>
          </w:tcPr>
          <w:p w14:paraId="4E727D1B" w14:textId="77777777" w:rsidR="000E4E06" w:rsidRDefault="000E4E06" w:rsidP="00547F37">
            <w:pPr>
              <w:rPr>
                <w:lang w:val="pt-BR"/>
              </w:rPr>
            </w:pPr>
            <w:r>
              <w:rPr>
                <w:lang w:val="pt-BR"/>
              </w:rPr>
              <w:t>Todas as permissões de Usuário Comum +</w:t>
            </w:r>
          </w:p>
          <w:p w14:paraId="701C475A" w14:textId="357851E5" w:rsidR="00C77167" w:rsidRPr="00C77167" w:rsidRDefault="000E4E06" w:rsidP="00C7716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Parceiro;</w:t>
            </w:r>
          </w:p>
          <w:p w14:paraId="6943C3E3" w14:textId="14552668" w:rsidR="000E4E06" w:rsidRDefault="00C77167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</w:t>
            </w:r>
            <w:r w:rsidR="000E4E06">
              <w:rPr>
                <w:lang w:val="pt-BR"/>
              </w:rPr>
              <w:t>adastro</w:t>
            </w:r>
            <w:r>
              <w:rPr>
                <w:lang w:val="pt-BR"/>
              </w:rPr>
              <w:t xml:space="preserve"> dos seus animais na plataforma;</w:t>
            </w:r>
          </w:p>
          <w:p w14:paraId="4AFA4D32" w14:textId="6734C5F1" w:rsidR="00C77167" w:rsidRPr="000E4E06" w:rsidRDefault="00FA4C03" w:rsidP="000E4E06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 xml:space="preserve">Gerenciamento de informações </w:t>
            </w:r>
            <w:r w:rsidR="00C77167">
              <w:rPr>
                <w:lang w:val="pt-BR"/>
              </w:rPr>
              <w:t>de contato da organização.</w:t>
            </w:r>
          </w:p>
        </w:tc>
      </w:tr>
      <w:tr w:rsidR="000E4E06" w14:paraId="7AA8E10F" w14:textId="77777777" w:rsidTr="00547F37">
        <w:trPr>
          <w:jc w:val="center"/>
        </w:trPr>
        <w:tc>
          <w:tcPr>
            <w:tcW w:w="2405" w:type="dxa"/>
            <w:vAlign w:val="center"/>
          </w:tcPr>
          <w:p w14:paraId="160260F5" w14:textId="77777777" w:rsidR="000E4E06" w:rsidRDefault="000E4E06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Usuário Administrador</w:t>
            </w:r>
          </w:p>
        </w:tc>
        <w:tc>
          <w:tcPr>
            <w:tcW w:w="6945" w:type="dxa"/>
            <w:vAlign w:val="center"/>
          </w:tcPr>
          <w:p w14:paraId="76E01742" w14:textId="0DE93E95" w:rsidR="00FA4C03" w:rsidRDefault="00C77167" w:rsidP="00C77167">
            <w:pPr>
              <w:rPr>
                <w:lang w:val="pt-BR"/>
              </w:rPr>
            </w:pPr>
            <w:r>
              <w:rPr>
                <w:lang w:val="pt-BR"/>
              </w:rPr>
              <w:t xml:space="preserve">Todas as permissões de Usuário </w:t>
            </w:r>
            <w:r w:rsidR="00FA4C03">
              <w:rPr>
                <w:lang w:val="pt-BR"/>
              </w:rPr>
              <w:t>Comum</w:t>
            </w:r>
            <w:r>
              <w:rPr>
                <w:lang w:val="pt-BR"/>
              </w:rPr>
              <w:t xml:space="preserve"> +</w:t>
            </w:r>
          </w:p>
          <w:p w14:paraId="0CBDAEBD" w14:textId="53F42072" w:rsid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Acesso ao sistema como Usuário Administrador;</w:t>
            </w:r>
          </w:p>
          <w:p w14:paraId="744E4B3A" w14:textId="48129A7E" w:rsidR="000E4E06" w:rsidRPr="00FA4C03" w:rsidRDefault="00FA4C03" w:rsidP="00547F37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Gerenciamento do cadastro de Usuários Parceiros da plataforma.</w:t>
            </w:r>
          </w:p>
        </w:tc>
      </w:tr>
    </w:tbl>
    <w:p w14:paraId="7AEB119D" w14:textId="77777777" w:rsidR="00D370E5" w:rsidRDefault="00D370E5" w:rsidP="00D370E5">
      <w:pPr>
        <w:rPr>
          <w:lang w:val="pt-BR"/>
        </w:rPr>
      </w:pPr>
    </w:p>
    <w:p w14:paraId="1B236622" w14:textId="49D2BFC7" w:rsidR="00CF616D" w:rsidRDefault="00F16C0D" w:rsidP="00CF616D">
      <w:pPr>
        <w:pStyle w:val="Ttulo2"/>
        <w:widowControl/>
        <w:rPr>
          <w:lang w:val="pt-BR"/>
        </w:rPr>
      </w:pPr>
      <w:bookmarkStart w:id="18" w:name="_Toc74419092"/>
      <w:r>
        <w:rPr>
          <w:lang w:val="pt-BR"/>
        </w:rPr>
        <w:t>USUÁRIOS PARCEIROS</w:t>
      </w:r>
      <w:bookmarkEnd w:id="18"/>
    </w:p>
    <w:p w14:paraId="3811F09B" w14:textId="78A47A3C" w:rsidR="00CF616D" w:rsidRDefault="0060028B" w:rsidP="00CF616D">
      <w:pPr>
        <w:pStyle w:val="Ttulo3"/>
        <w:widowControl/>
        <w:rPr>
          <w:lang w:val="pt-BR"/>
        </w:rPr>
      </w:pPr>
      <w:bookmarkStart w:id="19" w:name="_Toc74419093"/>
      <w:r>
        <w:rPr>
          <w:lang w:val="pt-BR"/>
        </w:rPr>
        <w:t>SOLICITAÇÃO DE ACESSO COMO USUÁRIO PARCEIRO</w:t>
      </w:r>
      <w:bookmarkEnd w:id="19"/>
    </w:p>
    <w:p w14:paraId="60619F70" w14:textId="3A0FA0C7" w:rsidR="0060028B" w:rsidRDefault="0060028B" w:rsidP="0060028B">
      <w:pPr>
        <w:rPr>
          <w:lang w:val="pt-BR"/>
        </w:rPr>
      </w:pPr>
      <w:r>
        <w:rPr>
          <w:lang w:val="pt-BR"/>
        </w:rPr>
        <w:t xml:space="preserve">Usuários </w:t>
      </w:r>
      <w:r>
        <w:rPr>
          <w:lang w:val="pt-BR"/>
        </w:rPr>
        <w:t>interessados em</w:t>
      </w:r>
      <w:r>
        <w:rPr>
          <w:lang w:val="pt-BR"/>
        </w:rPr>
        <w:t xml:space="preserve"> obter acesso à plataforma como Usuário Parceiro</w:t>
      </w:r>
      <w:r>
        <w:rPr>
          <w:lang w:val="pt-BR"/>
        </w:rPr>
        <w:t xml:space="preserve">, devem </w:t>
      </w:r>
      <w:r w:rsidR="004E0C15">
        <w:rPr>
          <w:lang w:val="pt-BR"/>
        </w:rPr>
        <w:t>fazer com que seja de conhecimento do Administrador o seu interesse através do preenchimento do Formulário de Interesse.</w:t>
      </w:r>
    </w:p>
    <w:p w14:paraId="5F4C3E99" w14:textId="77777777" w:rsidR="004E0C15" w:rsidRPr="004E0C15" w:rsidRDefault="004E0C15" w:rsidP="004E0C15">
      <w:pPr>
        <w:rPr>
          <w:lang w:val="pt-BR"/>
        </w:rPr>
      </w:pPr>
    </w:p>
    <w:p w14:paraId="3A42015C" w14:textId="31DC1943" w:rsidR="00C502A2" w:rsidRPr="00C502A2" w:rsidRDefault="00CF616D" w:rsidP="00CF616D">
      <w:pPr>
        <w:pStyle w:val="Ttulo3"/>
        <w:widowControl/>
        <w:rPr>
          <w:lang w:val="pt-BR"/>
        </w:rPr>
      </w:pPr>
      <w:bookmarkStart w:id="20" w:name="_Toc74419094"/>
      <w:r>
        <w:rPr>
          <w:lang w:val="pt-BR"/>
        </w:rPr>
        <w:t>PARCEIROS APTOS PARA CADASTRO</w:t>
      </w:r>
      <w:bookmarkEnd w:id="20"/>
    </w:p>
    <w:p w14:paraId="2673D717" w14:textId="43CE6D25" w:rsidR="00CF616D" w:rsidRDefault="00C502A2" w:rsidP="00CF616D">
      <w:pPr>
        <w:rPr>
          <w:lang w:val="pt-BR"/>
        </w:rPr>
      </w:pPr>
      <w:r>
        <w:rPr>
          <w:lang w:val="pt-BR"/>
        </w:rPr>
        <w:t>Serão aceitos como Usuários Parceiros da plataforma, as Organizações Não Governamentais (</w:t>
      </w:r>
      <w:proofErr w:type="spellStart"/>
      <w:r>
        <w:rPr>
          <w:lang w:val="pt-BR"/>
        </w:rPr>
        <w:t>ONG’s</w:t>
      </w:r>
      <w:proofErr w:type="spellEnd"/>
      <w:r>
        <w:rPr>
          <w:lang w:val="pt-BR"/>
        </w:rPr>
        <w:t xml:space="preserve">) que atuam </w:t>
      </w:r>
      <w:r w:rsidR="00857F8F">
        <w:rPr>
          <w:lang w:val="pt-BR"/>
        </w:rPr>
        <w:t>a</w:t>
      </w:r>
      <w:r>
        <w:rPr>
          <w:lang w:val="pt-BR"/>
        </w:rPr>
        <w:t xml:space="preserve"> favor da vida e cuidado dos animais em situação de risco ou abandono</w:t>
      </w:r>
      <w:r w:rsidR="0015506D">
        <w:rPr>
          <w:lang w:val="pt-BR"/>
        </w:rPr>
        <w:t>, na região do Alto Tietê</w:t>
      </w:r>
      <w:r w:rsidR="00164FFF">
        <w:rPr>
          <w:lang w:val="pt-BR"/>
        </w:rPr>
        <w:t xml:space="preserve"> e cujas informações contidas no Formulário de Interesse foram constatadas verdadeiras.</w:t>
      </w:r>
    </w:p>
    <w:p w14:paraId="765162AC" w14:textId="77777777" w:rsidR="00C502A2" w:rsidRDefault="00C502A2" w:rsidP="00CF616D">
      <w:pPr>
        <w:rPr>
          <w:lang w:val="pt-BR"/>
        </w:rPr>
      </w:pPr>
    </w:p>
    <w:p w14:paraId="450F5A62" w14:textId="5ECD8BD1" w:rsidR="00CF616D" w:rsidRDefault="005B6365" w:rsidP="00CF616D">
      <w:pPr>
        <w:pStyle w:val="Ttulo3"/>
        <w:widowControl/>
        <w:rPr>
          <w:lang w:val="pt-BR"/>
        </w:rPr>
      </w:pPr>
      <w:bookmarkStart w:id="21" w:name="_Toc74419095"/>
      <w:r>
        <w:rPr>
          <w:lang w:val="pt-BR"/>
        </w:rPr>
        <w:t>aprovação</w:t>
      </w:r>
      <w:r w:rsidR="00305346">
        <w:rPr>
          <w:lang w:val="pt-BR"/>
        </w:rPr>
        <w:t xml:space="preserve"> do parceiro</w:t>
      </w:r>
      <w:bookmarkEnd w:id="21"/>
    </w:p>
    <w:p w14:paraId="790B30F3" w14:textId="207CCD0E" w:rsidR="00CF616D" w:rsidRDefault="005B6365" w:rsidP="005B6365">
      <w:pPr>
        <w:rPr>
          <w:lang w:val="pt-BR"/>
        </w:rPr>
      </w:pPr>
      <w:r>
        <w:rPr>
          <w:lang w:val="pt-BR"/>
        </w:rPr>
        <w:t xml:space="preserve">Preenchido e enviado o formulário, </w:t>
      </w:r>
      <w:r w:rsidR="0015506D">
        <w:rPr>
          <w:lang w:val="pt-BR"/>
        </w:rPr>
        <w:t>o interessado</w:t>
      </w:r>
      <w:r>
        <w:rPr>
          <w:lang w:val="pt-BR"/>
        </w:rPr>
        <w:t xml:space="preserve"> deve</w:t>
      </w:r>
      <w:r w:rsidR="0015506D">
        <w:rPr>
          <w:lang w:val="pt-BR"/>
        </w:rPr>
        <w:t>rá</w:t>
      </w:r>
      <w:r>
        <w:rPr>
          <w:lang w:val="pt-BR"/>
        </w:rPr>
        <w:t xml:space="preserve"> aguardar que o Usuário Administrador, verifique as informações </w:t>
      </w:r>
      <w:r w:rsidR="0015506D">
        <w:rPr>
          <w:lang w:val="pt-BR"/>
        </w:rPr>
        <w:t>enviadas</w:t>
      </w:r>
      <w:r>
        <w:rPr>
          <w:lang w:val="pt-BR"/>
        </w:rPr>
        <w:t xml:space="preserve">. </w:t>
      </w:r>
      <w:r w:rsidR="0015506D">
        <w:rPr>
          <w:lang w:val="pt-BR"/>
        </w:rPr>
        <w:t>Esse</w:t>
      </w:r>
      <w:r>
        <w:rPr>
          <w:lang w:val="pt-BR"/>
        </w:rPr>
        <w:t xml:space="preserve"> processo pode levar até 30 dia</w:t>
      </w:r>
      <w:r w:rsidR="0015506D">
        <w:rPr>
          <w:lang w:val="pt-BR"/>
        </w:rPr>
        <w:t>s</w:t>
      </w:r>
      <w:r>
        <w:rPr>
          <w:lang w:val="pt-BR"/>
        </w:rPr>
        <w:t xml:space="preserve"> e inclui o contato com a organização para verificação da veracidade das informações.</w:t>
      </w:r>
    </w:p>
    <w:p w14:paraId="68E9F232" w14:textId="77777777" w:rsidR="00164FFF" w:rsidRDefault="00164FFF" w:rsidP="005B6365">
      <w:pPr>
        <w:rPr>
          <w:lang w:val="pt-BR"/>
        </w:rPr>
      </w:pPr>
    </w:p>
    <w:p w14:paraId="10C98E49" w14:textId="4F7C26D1" w:rsidR="005B6365" w:rsidRDefault="005B6365" w:rsidP="005B6365">
      <w:pPr>
        <w:rPr>
          <w:lang w:val="pt-BR"/>
        </w:rPr>
      </w:pPr>
      <w:r>
        <w:rPr>
          <w:lang w:val="pt-BR"/>
        </w:rPr>
        <w:t>O resultado da avaliação pode ser:</w:t>
      </w:r>
    </w:p>
    <w:p w14:paraId="1F34AEAC" w14:textId="1C85AE9B" w:rsidR="00164FFF" w:rsidRPr="00164FFF" w:rsidRDefault="00164FFF" w:rsidP="00164FFF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t>APROVADO</w:t>
      </w:r>
      <w:r w:rsidR="005B6365">
        <w:rPr>
          <w:lang w:val="pt-BR"/>
        </w:rPr>
        <w:t xml:space="preserve">: Nesse caso, </w:t>
      </w:r>
      <w:r w:rsidR="005B6365" w:rsidRPr="005B6365">
        <w:rPr>
          <w:lang w:val="pt-BR"/>
        </w:rPr>
        <w:t>um usuário e senha de acesso será gerado</w:t>
      </w:r>
      <w:r w:rsidR="005B6365">
        <w:rPr>
          <w:lang w:val="pt-BR"/>
        </w:rPr>
        <w:t>.</w:t>
      </w:r>
      <w:r w:rsidR="005B6365" w:rsidRPr="005B6365">
        <w:rPr>
          <w:lang w:val="pt-BR"/>
        </w:rPr>
        <w:t xml:space="preserve"> </w:t>
      </w:r>
      <w:r w:rsidR="005B6365">
        <w:rPr>
          <w:lang w:val="pt-BR"/>
        </w:rPr>
        <w:t>Será</w:t>
      </w:r>
      <w:r w:rsidR="005B6365" w:rsidRPr="005B6365">
        <w:rPr>
          <w:lang w:val="pt-BR"/>
        </w:rPr>
        <w:t xml:space="preserve"> enviado</w:t>
      </w:r>
      <w:r w:rsidR="005B6365">
        <w:rPr>
          <w:lang w:val="pt-BR"/>
        </w:rPr>
        <w:t xml:space="preserve"> ao Usuário Parceiro Potencial, via e-mail, </w:t>
      </w:r>
      <w:r w:rsidR="00F16EA6">
        <w:rPr>
          <w:lang w:val="pt-BR"/>
        </w:rPr>
        <w:t>a boas-vindas à plataforma, juntamente com seu usuário e senha.</w:t>
      </w:r>
    </w:p>
    <w:p w14:paraId="4CCDF1ED" w14:textId="6C5E5B99" w:rsidR="00F16EA6" w:rsidRDefault="00164FFF" w:rsidP="005B6365">
      <w:pPr>
        <w:pStyle w:val="PargrafodaLista"/>
        <w:numPr>
          <w:ilvl w:val="0"/>
          <w:numId w:val="26"/>
        </w:numPr>
        <w:rPr>
          <w:lang w:val="pt-BR"/>
        </w:rPr>
      </w:pPr>
      <w:r>
        <w:rPr>
          <w:lang w:val="pt-BR"/>
        </w:rPr>
        <w:lastRenderedPageBreak/>
        <w:t>REPROVADO</w:t>
      </w:r>
      <w:r w:rsidR="00F16EA6">
        <w:rPr>
          <w:lang w:val="pt-BR"/>
        </w:rPr>
        <w:t>: Nesse caso, será enviado ao Usuário Parceiro Potencial, via e-mail, a negativa da solicitação juntamente com o esclarecimento da resposta.</w:t>
      </w:r>
    </w:p>
    <w:p w14:paraId="1E6394CF" w14:textId="77777777" w:rsidR="00164FFF" w:rsidRDefault="00164FFF" w:rsidP="00F16EA6">
      <w:pPr>
        <w:rPr>
          <w:lang w:val="pt-BR"/>
        </w:rPr>
      </w:pPr>
    </w:p>
    <w:p w14:paraId="519A90F9" w14:textId="71FD52EF" w:rsidR="00F16EA6" w:rsidRDefault="00F16EA6" w:rsidP="00F16EA6">
      <w:pPr>
        <w:rPr>
          <w:lang w:val="pt-BR"/>
        </w:rPr>
      </w:pPr>
      <w:r>
        <w:rPr>
          <w:lang w:val="pt-BR"/>
        </w:rPr>
        <w:t>Caso um Usuário Parceiro Potencial tenha seu cadastro negado, este poderá solicitar acesso novamente após 15 dias da resposta.</w:t>
      </w:r>
    </w:p>
    <w:p w14:paraId="456BB423" w14:textId="77777777" w:rsidR="0015506D" w:rsidRPr="00F16EA6" w:rsidRDefault="0015506D" w:rsidP="00F16EA6">
      <w:pPr>
        <w:rPr>
          <w:lang w:val="pt-BR"/>
        </w:rPr>
      </w:pPr>
    </w:p>
    <w:p w14:paraId="6F39E56C" w14:textId="5CF62CDF" w:rsidR="00CF616D" w:rsidRDefault="00680180">
      <w:pPr>
        <w:pStyle w:val="Ttulo2"/>
        <w:widowControl/>
        <w:rPr>
          <w:lang w:val="pt-BR"/>
        </w:rPr>
      </w:pPr>
      <w:bookmarkStart w:id="22" w:name="_Toc74419096"/>
      <w:r>
        <w:rPr>
          <w:lang w:val="pt-BR"/>
        </w:rPr>
        <w:t>FORMULÁRIO DE INTERESSE</w:t>
      </w:r>
      <w:bookmarkEnd w:id="22"/>
    </w:p>
    <w:p w14:paraId="2DD22DF4" w14:textId="77777777" w:rsidR="0015506D" w:rsidRDefault="0015506D" w:rsidP="0015506D">
      <w:pPr>
        <w:pStyle w:val="Ttulo3"/>
        <w:widowControl/>
        <w:rPr>
          <w:lang w:val="pt-BR"/>
        </w:rPr>
      </w:pPr>
      <w:bookmarkStart w:id="23" w:name="_Toc74419097"/>
      <w:r>
        <w:rPr>
          <w:lang w:val="pt-BR"/>
        </w:rPr>
        <w:t>PREENCHIMENTO obrigatório</w:t>
      </w:r>
      <w:bookmarkEnd w:id="23"/>
    </w:p>
    <w:p w14:paraId="7339B038" w14:textId="64627751" w:rsidR="0015506D" w:rsidRDefault="0015506D" w:rsidP="0015506D">
      <w:pPr>
        <w:rPr>
          <w:lang w:val="pt-BR"/>
        </w:rPr>
      </w:pPr>
      <w:r>
        <w:rPr>
          <w:lang w:val="pt-BR"/>
        </w:rPr>
        <w:t>Deverá, obrigatoriamente, ser preenchido todos os campos do formulário.</w:t>
      </w:r>
      <w:r>
        <w:rPr>
          <w:lang w:val="pt-BR"/>
        </w:rPr>
        <w:t xml:space="preserve"> Formulários cujos preenchimentos não foram fornecidos por completos serão negados.</w:t>
      </w:r>
    </w:p>
    <w:p w14:paraId="7E95899E" w14:textId="77777777" w:rsidR="0015506D" w:rsidRPr="00E6491E" w:rsidRDefault="0015506D" w:rsidP="0015506D">
      <w:pPr>
        <w:rPr>
          <w:lang w:val="pt-BR"/>
        </w:rPr>
      </w:pPr>
    </w:p>
    <w:p w14:paraId="6BAB87AC" w14:textId="51699B5C" w:rsidR="00E6491E" w:rsidRDefault="00C502A2" w:rsidP="00680180">
      <w:pPr>
        <w:pStyle w:val="Ttulo3"/>
        <w:widowControl/>
        <w:rPr>
          <w:lang w:val="pt-BR"/>
        </w:rPr>
      </w:pPr>
      <w:bookmarkStart w:id="24" w:name="_Toc74419098"/>
      <w:r>
        <w:rPr>
          <w:lang w:val="pt-BR"/>
        </w:rPr>
        <w:t>informações contidas no formulário</w:t>
      </w:r>
      <w:bookmarkEnd w:id="24"/>
    </w:p>
    <w:p w14:paraId="5B79EE83" w14:textId="54B81ADE" w:rsidR="00C502A2" w:rsidRDefault="00C502A2" w:rsidP="00C502A2">
      <w:pPr>
        <w:rPr>
          <w:lang w:val="pt-BR"/>
        </w:rPr>
      </w:pPr>
      <w:r>
        <w:rPr>
          <w:lang w:val="pt-BR"/>
        </w:rPr>
        <w:t>O Formulário de Interesse contém informações que d</w:t>
      </w:r>
      <w:r w:rsidR="00857F8F">
        <w:rPr>
          <w:lang w:val="pt-BR"/>
        </w:rPr>
        <w:t>arão</w:t>
      </w:r>
      <w:r>
        <w:rPr>
          <w:lang w:val="pt-BR"/>
        </w:rPr>
        <w:t xml:space="preserve"> suporte à decisão de aprovação ou não de um</w:t>
      </w:r>
      <w:r w:rsidR="00857F8F">
        <w:rPr>
          <w:lang w:val="pt-BR"/>
        </w:rPr>
        <w:t xml:space="preserve"> novo</w:t>
      </w:r>
      <w:r>
        <w:rPr>
          <w:lang w:val="pt-BR"/>
        </w:rPr>
        <w:t xml:space="preserve"> Usuário Parceiro</w:t>
      </w:r>
      <w:r w:rsidR="00857F8F">
        <w:rPr>
          <w:lang w:val="pt-BR"/>
        </w:rPr>
        <w:t xml:space="preserve"> da plataforma. As informações que contém o Formulário de Interesse serão:</w:t>
      </w:r>
    </w:p>
    <w:p w14:paraId="35EB9BA7" w14:textId="77777777" w:rsidR="00091AA8" w:rsidRDefault="00091AA8" w:rsidP="00C502A2">
      <w:pPr>
        <w:rPr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7228"/>
      </w:tblGrid>
      <w:tr w:rsidR="00091AA8" w14:paraId="5C3A995A" w14:textId="77777777" w:rsidTr="00091AA8">
        <w:trPr>
          <w:jc w:val="center"/>
        </w:trPr>
        <w:tc>
          <w:tcPr>
            <w:tcW w:w="2122" w:type="dxa"/>
            <w:vAlign w:val="center"/>
          </w:tcPr>
          <w:p w14:paraId="60C544DF" w14:textId="2C278143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à Organização.</w:t>
            </w:r>
          </w:p>
        </w:tc>
        <w:tc>
          <w:tcPr>
            <w:tcW w:w="7228" w:type="dxa"/>
            <w:vAlign w:val="center"/>
          </w:tcPr>
          <w:p w14:paraId="0C99711F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="001E05E9" w:rsidRPr="006537DF">
              <w:rPr>
                <w:lang w:val="pt-BR"/>
              </w:rPr>
              <w:t>;</w:t>
            </w:r>
          </w:p>
          <w:p w14:paraId="362739E7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CNPJ;</w:t>
            </w:r>
          </w:p>
          <w:p w14:paraId="3F237B32" w14:textId="7D96535C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Cidade de atuação;</w:t>
            </w:r>
          </w:p>
          <w:p w14:paraId="28BDABC4" w14:textId="5780D9F3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 xml:space="preserve">Atividades </w:t>
            </w:r>
            <w:r w:rsidR="005B6365">
              <w:rPr>
                <w:lang w:val="pt-BR"/>
              </w:rPr>
              <w:t>r</w:t>
            </w:r>
            <w:r w:rsidRPr="006537DF">
              <w:rPr>
                <w:lang w:val="pt-BR"/>
              </w:rPr>
              <w:t>ealizadas;</w:t>
            </w:r>
          </w:p>
          <w:p w14:paraId="2803730F" w14:textId="02394AF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3B0F7CFC" w14:textId="6CC3A0F9" w:rsidR="006537DF" w:rsidRPr="006537DF" w:rsidRDefault="006537DF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Descrição do Interesse;</w:t>
            </w:r>
          </w:p>
        </w:tc>
      </w:tr>
      <w:tr w:rsidR="00091AA8" w14:paraId="584741BB" w14:textId="77777777" w:rsidTr="00091AA8">
        <w:trPr>
          <w:jc w:val="center"/>
        </w:trPr>
        <w:tc>
          <w:tcPr>
            <w:tcW w:w="2122" w:type="dxa"/>
            <w:vAlign w:val="center"/>
          </w:tcPr>
          <w:p w14:paraId="4F19E850" w14:textId="4318DEC8" w:rsidR="00091AA8" w:rsidRDefault="00091AA8" w:rsidP="00547F37"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Quanto ao Funcionário.</w:t>
            </w:r>
          </w:p>
        </w:tc>
        <w:tc>
          <w:tcPr>
            <w:tcW w:w="7228" w:type="dxa"/>
            <w:vAlign w:val="center"/>
          </w:tcPr>
          <w:p w14:paraId="79F60C01" w14:textId="1E3EF5E2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Nome</w:t>
            </w:r>
            <w:r w:rsidRPr="006537DF">
              <w:rPr>
                <w:lang w:val="pt-BR"/>
              </w:rPr>
              <w:t xml:space="preserve"> </w:t>
            </w:r>
            <w:r w:rsidR="005B6365">
              <w:rPr>
                <w:lang w:val="pt-BR"/>
              </w:rPr>
              <w:t>c</w:t>
            </w:r>
            <w:r w:rsidRPr="006537DF">
              <w:rPr>
                <w:lang w:val="pt-BR"/>
              </w:rPr>
              <w:t>ompleto;</w:t>
            </w:r>
          </w:p>
          <w:p w14:paraId="68A86FDE" w14:textId="77777777" w:rsidR="006537DF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Cargo ocupado na organização;</w:t>
            </w:r>
          </w:p>
          <w:p w14:paraId="4AC296AB" w14:textId="77777777" w:rsidR="00091AA8" w:rsidRDefault="00091AA8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 w:rsidRPr="006537DF">
              <w:rPr>
                <w:lang w:val="pt-BR"/>
              </w:rPr>
              <w:t>Contato;</w:t>
            </w:r>
          </w:p>
          <w:p w14:paraId="12DD8BC2" w14:textId="7B730518" w:rsidR="0003047B" w:rsidRPr="006537DF" w:rsidRDefault="0003047B" w:rsidP="006537DF">
            <w:pPr>
              <w:pStyle w:val="PargrafodaLista"/>
              <w:numPr>
                <w:ilvl w:val="0"/>
                <w:numId w:val="26"/>
              </w:numPr>
              <w:rPr>
                <w:lang w:val="pt-BR"/>
              </w:rPr>
            </w:pPr>
            <w:r>
              <w:rPr>
                <w:lang w:val="pt-BR"/>
              </w:rPr>
              <w:t>Descrição de como conheceu a plataforma;</w:t>
            </w:r>
          </w:p>
        </w:tc>
      </w:tr>
    </w:tbl>
    <w:p w14:paraId="6B243D54" w14:textId="77777777" w:rsidR="00680180" w:rsidRPr="00680180" w:rsidRDefault="00680180" w:rsidP="00680180">
      <w:pPr>
        <w:rPr>
          <w:lang w:val="pt-BR"/>
        </w:rPr>
      </w:pPr>
    </w:p>
    <w:p w14:paraId="2DF6B03D" w14:textId="16A025B0" w:rsidR="00177962" w:rsidRDefault="00164FFF">
      <w:pPr>
        <w:pStyle w:val="Ttulo2"/>
        <w:widowControl/>
        <w:rPr>
          <w:lang w:val="pt-BR"/>
        </w:rPr>
      </w:pPr>
      <w:bookmarkStart w:id="25" w:name="_Toc74419099"/>
      <w:r>
        <w:rPr>
          <w:lang w:val="pt-BR"/>
        </w:rPr>
        <w:t>GERENCIAMENTO DE PARCEIROS</w:t>
      </w:r>
      <w:bookmarkEnd w:id="25"/>
    </w:p>
    <w:p w14:paraId="7E422A1B" w14:textId="1D822981" w:rsidR="00CF616D" w:rsidRDefault="00FE1D69">
      <w:pPr>
        <w:pStyle w:val="Ttulo3"/>
        <w:widowControl/>
        <w:rPr>
          <w:lang w:val="pt-BR"/>
        </w:rPr>
      </w:pPr>
      <w:bookmarkStart w:id="26" w:name="_Toc74419100"/>
      <w:r>
        <w:rPr>
          <w:lang w:val="pt-BR"/>
        </w:rPr>
        <w:t>PARCEIROS INATIVOS</w:t>
      </w:r>
      <w:bookmarkEnd w:id="26"/>
    </w:p>
    <w:p w14:paraId="257EED6A" w14:textId="6A93E582" w:rsidR="00FE1D69" w:rsidRDefault="00FE1D69" w:rsidP="00FE1D69">
      <w:pPr>
        <w:rPr>
          <w:lang w:val="pt-BR"/>
        </w:rPr>
      </w:pPr>
      <w:r>
        <w:rPr>
          <w:lang w:val="pt-BR"/>
        </w:rPr>
        <w:t xml:space="preserve">Serão considerados “Inativos”, os </w:t>
      </w:r>
      <w:r w:rsidR="00B94A6C">
        <w:rPr>
          <w:lang w:val="pt-BR"/>
        </w:rPr>
        <w:t>U</w:t>
      </w:r>
      <w:r>
        <w:rPr>
          <w:lang w:val="pt-BR"/>
        </w:rPr>
        <w:t xml:space="preserve">suários </w:t>
      </w:r>
      <w:r w:rsidR="00B94A6C">
        <w:rPr>
          <w:lang w:val="pt-BR"/>
        </w:rPr>
        <w:t>P</w:t>
      </w:r>
      <w:r>
        <w:rPr>
          <w:lang w:val="pt-BR"/>
        </w:rPr>
        <w:t xml:space="preserve">arceiros que não </w:t>
      </w:r>
      <w:r w:rsidR="00B94A6C">
        <w:rPr>
          <w:lang w:val="pt-BR"/>
        </w:rPr>
        <w:t xml:space="preserve">acessarem a plataforma </w:t>
      </w:r>
      <w:r>
        <w:rPr>
          <w:lang w:val="pt-BR"/>
        </w:rPr>
        <w:t>em até 90 dias</w:t>
      </w:r>
      <w:r w:rsidR="00B94A6C">
        <w:rPr>
          <w:lang w:val="pt-BR"/>
        </w:rPr>
        <w:t xml:space="preserve"> após o último acesso. Usuários inativos, terão removidos da plataforma os seus animais cadastrados e terão bloqueados seus usuário e senha pelo período de 30 dias. Após esse período, o usuário será definitivamente removido da plataforma.</w:t>
      </w:r>
    </w:p>
    <w:p w14:paraId="0FE24A5B" w14:textId="77777777" w:rsidR="00B94A6C" w:rsidRPr="00FE1D69" w:rsidRDefault="00B94A6C" w:rsidP="00FE1D69">
      <w:pPr>
        <w:rPr>
          <w:lang w:val="pt-BR"/>
        </w:rPr>
      </w:pPr>
    </w:p>
    <w:p w14:paraId="280C766B" w14:textId="5DDA0246" w:rsidR="00177962" w:rsidRDefault="004232BF">
      <w:pPr>
        <w:pStyle w:val="Ttulo2"/>
        <w:rPr>
          <w:lang w:val="pt-BR"/>
        </w:rPr>
      </w:pPr>
      <w:bookmarkStart w:id="27" w:name="_Toc74419101"/>
      <w:r>
        <w:rPr>
          <w:lang w:val="pt-BR"/>
        </w:rPr>
        <w:t>VISIBILIDADE DOS ANIMAIS</w:t>
      </w:r>
      <w:bookmarkEnd w:id="27"/>
    </w:p>
    <w:p w14:paraId="0127A1D8" w14:textId="1ACFA9C0" w:rsidR="00177962" w:rsidRDefault="00040643">
      <w:pPr>
        <w:pStyle w:val="Ttulo3"/>
        <w:widowControl/>
        <w:rPr>
          <w:lang w:val="pt-BR"/>
        </w:rPr>
      </w:pPr>
      <w:bookmarkStart w:id="28" w:name="_Toc74419102"/>
      <w:r>
        <w:rPr>
          <w:lang w:val="pt-BR"/>
        </w:rPr>
        <w:t>ALGORITMO DE VISUALIZAÇÃO PADRÃO</w:t>
      </w:r>
      <w:bookmarkEnd w:id="28"/>
    </w:p>
    <w:p w14:paraId="68788D12" w14:textId="5F04F6D7" w:rsidR="00177962" w:rsidRDefault="00B94A6C" w:rsidP="00B94A6C">
      <w:pPr>
        <w:rPr>
          <w:lang w:val="pt-BR"/>
        </w:rPr>
      </w:pPr>
      <w:r>
        <w:rPr>
          <w:lang w:val="pt-BR"/>
        </w:rPr>
        <w:t>[Descrição]</w:t>
      </w:r>
    </w:p>
    <w:sectPr w:rsidR="00177962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EEFE01" w14:textId="77777777" w:rsidR="00955874" w:rsidRDefault="00955874">
      <w:r>
        <w:separator/>
      </w:r>
    </w:p>
  </w:endnote>
  <w:endnote w:type="continuationSeparator" w:id="0">
    <w:p w14:paraId="16EB5940" w14:textId="77777777" w:rsidR="00955874" w:rsidRDefault="00955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962" w14:paraId="7912AB6A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AC7AA44" w14:textId="77777777" w:rsidR="00177962" w:rsidRDefault="005026DB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DBCAE5" w14:textId="2ED04832" w:rsidR="00177962" w:rsidRDefault="005026DB">
          <w:pPr>
            <w:jc w:val="center"/>
          </w:pPr>
          <w:r>
            <w:sym w:font="Symbol" w:char="F0D3"/>
          </w:r>
          <w:r w:rsidR="00697F44">
            <w:t xml:space="preserve"> HOPE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A74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038503" w14:textId="77777777" w:rsidR="00177962" w:rsidRDefault="005026DB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E6C51">
            <w:rPr>
              <w:rStyle w:val="Nmerodepgina"/>
              <w:noProof/>
              <w:lang w:val="pt-BR"/>
            </w:rPr>
            <w:t>5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5C46EDDA" w14:textId="77777777" w:rsidR="00177962" w:rsidRDefault="0017796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5F723" w14:textId="77777777" w:rsidR="00955874" w:rsidRDefault="00955874">
      <w:r>
        <w:separator/>
      </w:r>
    </w:p>
  </w:footnote>
  <w:footnote w:type="continuationSeparator" w:id="0">
    <w:p w14:paraId="7FDE1E84" w14:textId="77777777" w:rsidR="00955874" w:rsidRDefault="009558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7E78F" w14:textId="77777777" w:rsidR="00177962" w:rsidRDefault="00177962">
    <w:pPr>
      <w:rPr>
        <w:sz w:val="24"/>
        <w:szCs w:val="24"/>
      </w:rPr>
    </w:pPr>
  </w:p>
  <w:p w14:paraId="73BB3628" w14:textId="77777777" w:rsidR="00177962" w:rsidRDefault="00177962">
    <w:pPr>
      <w:pBdr>
        <w:top w:val="single" w:sz="6" w:space="1" w:color="auto"/>
      </w:pBdr>
      <w:rPr>
        <w:sz w:val="24"/>
        <w:szCs w:val="24"/>
      </w:rPr>
    </w:pPr>
  </w:p>
  <w:p w14:paraId="70199B3B" w14:textId="457476AA" w:rsidR="00177962" w:rsidRDefault="00AA7418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HOPE</w:t>
    </w:r>
  </w:p>
  <w:p w14:paraId="21652CA2" w14:textId="77777777" w:rsidR="00177962" w:rsidRDefault="00177962">
    <w:pPr>
      <w:pBdr>
        <w:bottom w:val="single" w:sz="6" w:space="1" w:color="auto"/>
      </w:pBdr>
      <w:jc w:val="right"/>
      <w:rPr>
        <w:sz w:val="24"/>
        <w:szCs w:val="24"/>
      </w:rPr>
    </w:pPr>
  </w:p>
  <w:p w14:paraId="416E029E" w14:textId="77777777" w:rsidR="00177962" w:rsidRDefault="0017796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962" w14:paraId="5CC02DC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CECEE5" w14:textId="38622813" w:rsidR="00177962" w:rsidRPr="00AA7418" w:rsidRDefault="00AA7418">
          <w:pPr>
            <w:rPr>
              <w:b/>
              <w:bCs/>
            </w:rPr>
          </w:pPr>
          <w:r w:rsidRPr="00AA7418">
            <w:rPr>
              <w:b/>
              <w:bCs/>
            </w:rPr>
            <w:t>HOPE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9E40C7F" w14:textId="77777777" w:rsidR="00177962" w:rsidRDefault="005026DB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&lt;1.0&gt;</w:t>
          </w:r>
        </w:p>
      </w:tc>
    </w:tr>
    <w:tr w:rsidR="00177962" w14:paraId="5B0415A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3A98D6D" w14:textId="77777777" w:rsidR="00177962" w:rsidRDefault="005026DB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09414F">
            <w:t>Regras</w:t>
          </w:r>
          <w:proofErr w:type="spellEnd"/>
          <w:r w:rsidR="0009414F">
            <w:t xml:space="preserve"> de </w:t>
          </w:r>
          <w:proofErr w:type="spellStart"/>
          <w:r w:rsidR="0009414F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AA36FC8" w14:textId="77777777" w:rsidR="00177962" w:rsidRDefault="005026DB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>
            <w:rPr>
              <w:lang w:val="pt-BR"/>
            </w:rPr>
            <w:t>&lt;</w:t>
          </w:r>
          <w:proofErr w:type="spellStart"/>
          <w:r>
            <w:rPr>
              <w:lang w:val="pt-BR"/>
            </w:rPr>
            <w:t>dd</w:t>
          </w:r>
          <w:proofErr w:type="spellEnd"/>
          <w:r>
            <w:rPr>
              <w:lang w:val="pt-BR"/>
            </w:rPr>
            <w:t>/</w:t>
          </w:r>
          <w:proofErr w:type="spellStart"/>
          <w:r>
            <w:rPr>
              <w:lang w:val="pt-BR"/>
            </w:rPr>
            <w:t>mmmaa</w:t>
          </w:r>
          <w:proofErr w:type="spellEnd"/>
          <w:r>
            <w:rPr>
              <w:lang w:val="pt-BR"/>
            </w:rPr>
            <w:t>&gt;</w:t>
          </w:r>
        </w:p>
      </w:tc>
    </w:tr>
    <w:tr w:rsidR="00177962" w14:paraId="6C7C79A8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6C0C619" w14:textId="77777777" w:rsidR="00177962" w:rsidRDefault="005026DB">
          <w:r>
            <w:rPr>
              <w:lang w:val="pt-BR"/>
            </w:rPr>
            <w:t>&lt;identificador do documento&gt;</w:t>
          </w:r>
        </w:p>
      </w:tc>
    </w:tr>
  </w:tbl>
  <w:p w14:paraId="7E54144B" w14:textId="77777777" w:rsidR="00177962" w:rsidRDefault="0017796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0746D5D"/>
    <w:multiLevelType w:val="multilevel"/>
    <w:tmpl w:val="4FD8948E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5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266393A"/>
    <w:multiLevelType w:val="multilevel"/>
    <w:tmpl w:val="33B890B0"/>
    <w:lvl w:ilvl="0">
      <w:start w:val="1"/>
      <w:numFmt w:val="decimal"/>
      <w:lvlText w:val="%1."/>
      <w:lvlJc w:val="left"/>
    </w:lvl>
    <w:lvl w:ilvl="1">
      <w:start w:val="1"/>
      <w:numFmt w:val="decimal"/>
      <w:lvlText w:val="RN0%2 -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70D0EBE"/>
    <w:multiLevelType w:val="hybridMultilevel"/>
    <w:tmpl w:val="B7C24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D1406B"/>
    <w:multiLevelType w:val="hybridMultilevel"/>
    <w:tmpl w:val="B88EB2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EF235B0"/>
    <w:multiLevelType w:val="hybridMultilevel"/>
    <w:tmpl w:val="59AECF64"/>
    <w:lvl w:ilvl="0" w:tplc="AFF283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6ECD022E"/>
    <w:multiLevelType w:val="hybridMultilevel"/>
    <w:tmpl w:val="6EDA1668"/>
    <w:lvl w:ilvl="0" w:tplc="A210EB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AFE45BB"/>
    <w:multiLevelType w:val="multilevel"/>
    <w:tmpl w:val="CE8EAD2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6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4"/>
  </w:num>
  <w:num w:numId="10">
    <w:abstractNumId w:val="3"/>
  </w:num>
  <w:num w:numId="11">
    <w:abstractNumId w:val="12"/>
  </w:num>
  <w:num w:numId="12">
    <w:abstractNumId w:val="10"/>
  </w:num>
  <w:num w:numId="13">
    <w:abstractNumId w:val="23"/>
  </w:num>
  <w:num w:numId="14">
    <w:abstractNumId w:val="8"/>
  </w:num>
  <w:num w:numId="15">
    <w:abstractNumId w:val="5"/>
  </w:num>
  <w:num w:numId="16">
    <w:abstractNumId w:val="22"/>
  </w:num>
  <w:num w:numId="17">
    <w:abstractNumId w:val="16"/>
  </w:num>
  <w:num w:numId="18">
    <w:abstractNumId w:val="6"/>
  </w:num>
  <w:num w:numId="19">
    <w:abstractNumId w:val="13"/>
  </w:num>
  <w:num w:numId="20">
    <w:abstractNumId w:val="7"/>
  </w:num>
  <w:num w:numId="21">
    <w:abstractNumId w:val="20"/>
  </w:num>
  <w:num w:numId="22">
    <w:abstractNumId w:val="25"/>
  </w:num>
  <w:num w:numId="23">
    <w:abstractNumId w:val="9"/>
  </w:num>
  <w:num w:numId="24">
    <w:abstractNumId w:val="15"/>
  </w:num>
  <w:num w:numId="25">
    <w:abstractNumId w:val="4"/>
  </w:num>
  <w:num w:numId="26">
    <w:abstractNumId w:val="14"/>
  </w:num>
  <w:num w:numId="27">
    <w:abstractNumId w:val="1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14F"/>
    <w:rsid w:val="0003047B"/>
    <w:rsid w:val="00040643"/>
    <w:rsid w:val="00091AA8"/>
    <w:rsid w:val="0009414F"/>
    <w:rsid w:val="000D3E9C"/>
    <w:rsid w:val="000E4E06"/>
    <w:rsid w:val="0015506D"/>
    <w:rsid w:val="00164FFF"/>
    <w:rsid w:val="00177962"/>
    <w:rsid w:val="001E05E9"/>
    <w:rsid w:val="0025510A"/>
    <w:rsid w:val="00271556"/>
    <w:rsid w:val="00305346"/>
    <w:rsid w:val="004232BF"/>
    <w:rsid w:val="004E0C15"/>
    <w:rsid w:val="004E6C51"/>
    <w:rsid w:val="005026DB"/>
    <w:rsid w:val="005B6365"/>
    <w:rsid w:val="0060028B"/>
    <w:rsid w:val="006537DF"/>
    <w:rsid w:val="00680180"/>
    <w:rsid w:val="00697F44"/>
    <w:rsid w:val="007C62D1"/>
    <w:rsid w:val="00857F8F"/>
    <w:rsid w:val="0092230D"/>
    <w:rsid w:val="00955874"/>
    <w:rsid w:val="00AA7418"/>
    <w:rsid w:val="00B01CFC"/>
    <w:rsid w:val="00B85322"/>
    <w:rsid w:val="00B94A6C"/>
    <w:rsid w:val="00C502A2"/>
    <w:rsid w:val="00C77167"/>
    <w:rsid w:val="00CF616D"/>
    <w:rsid w:val="00D27D8E"/>
    <w:rsid w:val="00D370E5"/>
    <w:rsid w:val="00E6491E"/>
    <w:rsid w:val="00F16C0D"/>
    <w:rsid w:val="00F16EA6"/>
    <w:rsid w:val="00FA4C03"/>
    <w:rsid w:val="00FE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D69DE8"/>
  <w15:chartTrackingRefBased/>
  <w15:docId w15:val="{5EDA0EA9-8DD3-4419-9E4A-87F5668CE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6D"/>
    <w:pPr>
      <w:widowControl w:val="0"/>
      <w:autoSpaceDE w:val="0"/>
      <w:autoSpaceDN w:val="0"/>
      <w:jc w:val="both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CF616D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caps/>
      <w:sz w:val="24"/>
      <w:szCs w:val="24"/>
    </w:rPr>
  </w:style>
  <w:style w:type="paragraph" w:styleId="Ttulo2">
    <w:name w:val="heading 2"/>
    <w:basedOn w:val="Ttulo1"/>
    <w:next w:val="Normal"/>
    <w:qFormat/>
    <w:rsid w:val="00CF616D"/>
    <w:pPr>
      <w:numPr>
        <w:ilvl w:val="1"/>
      </w:numPr>
      <w:outlineLvl w:val="1"/>
    </w:pPr>
    <w:rPr>
      <w:caps w:val="0"/>
      <w:sz w:val="20"/>
      <w:szCs w:val="20"/>
    </w:rPr>
  </w:style>
  <w:style w:type="paragraph" w:styleId="Ttulo3">
    <w:name w:val="heading 3"/>
    <w:basedOn w:val="Ttulo1"/>
    <w:next w:val="Normal"/>
    <w:qFormat/>
    <w:rsid w:val="000D3E9C"/>
    <w:pPr>
      <w:numPr>
        <w:ilvl w:val="2"/>
      </w:numPr>
      <w:outlineLvl w:val="2"/>
    </w:pPr>
    <w:rPr>
      <w:b w:val="0"/>
      <w:bCs w:val="0"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/>
    </w:pPr>
  </w:style>
  <w:style w:type="paragraph" w:customStyle="1" w:styleId="Paragraph3">
    <w:name w:val="Paragraph3"/>
    <w:basedOn w:val="Normal"/>
    <w:pPr>
      <w:spacing w:before="80"/>
      <w:ind w:left="1530"/>
    </w:pPr>
  </w:style>
  <w:style w:type="paragraph" w:customStyle="1" w:styleId="Paragraph4">
    <w:name w:val="Paragraph4"/>
    <w:basedOn w:val="Normal"/>
    <w:pPr>
      <w:spacing w:before="80"/>
      <w:ind w:left="2250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</w:p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/>
      <w:ind w:right="360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character" w:customStyle="1" w:styleId="WW8Num2z3">
    <w:name w:val="WW8Num2z3"/>
    <w:qFormat/>
    <w:rsid w:val="00AA7418"/>
  </w:style>
  <w:style w:type="paragraph" w:styleId="PargrafodaLista">
    <w:name w:val="List Paragraph"/>
    <w:basedOn w:val="Normal"/>
    <w:uiPriority w:val="34"/>
    <w:qFormat/>
    <w:rsid w:val="0092230D"/>
    <w:pPr>
      <w:ind w:left="720"/>
      <w:contextualSpacing/>
    </w:pPr>
  </w:style>
  <w:style w:type="table" w:styleId="Tabelacomgrade">
    <w:name w:val="Table Grid"/>
    <w:basedOn w:val="Tabelanormal"/>
    <w:uiPriority w:val="39"/>
    <w:rsid w:val="009223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lnst\Documents\FATEC\ESII\19-templates-rup\modelo-regras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C:\Users\xlnst\Documents\FATEC\ESII\19-templates-rup\modelo-regras_negocio.dot</Template>
  <TotalTime>136</TotalTime>
  <Pages>6</Pages>
  <Words>1075</Words>
  <Characters>5806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Regras de Negócios</vt:lpstr>
      <vt:lpstr>Regras de Negócios</vt:lpstr>
    </vt:vector>
  </TitlesOfParts>
  <Company>&lt;Nome da Empresa&gt;</Company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Regras de Negócios</dc:title>
  <dc:subject>&lt;Nome do Projeto&gt;</dc:subject>
  <dc:creator>Aline Sts</dc:creator>
  <cp:keywords/>
  <dc:description/>
  <cp:lastModifiedBy>licenca1158</cp:lastModifiedBy>
  <cp:revision>23</cp:revision>
  <cp:lastPrinted>2001-09-13T12:41:00Z</cp:lastPrinted>
  <dcterms:created xsi:type="dcterms:W3CDTF">2021-05-21T17:53:00Z</dcterms:created>
  <dcterms:modified xsi:type="dcterms:W3CDTF">2021-06-12T22:38:00Z</dcterms:modified>
</cp:coreProperties>
</file>